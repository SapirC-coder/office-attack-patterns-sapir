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4C7" w:rsidRDefault="00DC44C7" w:rsidP="008E3DE5">
      <w:pPr>
        <w:pStyle w:val="10"/>
        <w:spacing w:line="360" w:lineRule="auto"/>
        <w:rPr>
          <w:rFonts w:hint="cs"/>
        </w:rPr>
      </w:pPr>
    </w:p>
    <w:sdt>
      <w:sdtPr>
        <w:rPr>
          <w:rtl/>
        </w:rPr>
        <w:id w:val="-834147334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b/>
          <w:bCs/>
          <w:sz w:val="112"/>
          <w:szCs w:val="112"/>
        </w:rPr>
      </w:sdtEndPr>
      <w:sdtContent>
        <w:p w:rsidR="00D361B4" w:rsidRDefault="00C32FD6" w:rsidP="00D361B4">
          <w:pPr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581CB39" wp14:editId="3F5E3E12">
                    <wp:simplePos x="0" y="0"/>
                    <wp:positionH relativeFrom="column">
                      <wp:posOffset>-303833</wp:posOffset>
                    </wp:positionH>
                    <wp:positionV relativeFrom="paragraph">
                      <wp:posOffset>182681</wp:posOffset>
                    </wp:positionV>
                    <wp:extent cx="6527800" cy="1064525"/>
                    <wp:effectExtent l="0" t="0" r="0" b="2540"/>
                    <wp:wrapNone/>
                    <wp:docPr id="15" name="תיבת טקסט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27800" cy="1064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70D0" w:rsidRPr="00C32FD6" w:rsidRDefault="009270D0" w:rsidP="00490F27">
                                <w:pPr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002060"/>
                                    <w:sz w:val="96"/>
                                    <w:szCs w:val="96"/>
                                    <w:u w:val="single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333BD"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96"/>
                                    <w:szCs w:val="96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Office Attack Patterns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81CB39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5" o:spid="_x0000_s1026" type="#_x0000_t202" style="position:absolute;left:0;text-align:left;margin-left:-23.9pt;margin-top:14.4pt;width:514pt;height:8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" filled="f" stroked="f">
                    <v:textbox>
                      <w:txbxContent>
                        <w:p w:rsidR="009270D0" w:rsidRPr="00C32FD6" w:rsidRDefault="009270D0" w:rsidP="00490F27">
                          <w:pPr>
                            <w:jc w:val="center"/>
                            <w:rPr>
                              <w:b/>
                              <w:bCs/>
                              <w:noProof/>
                              <w:color w:val="002060"/>
                              <w:sz w:val="96"/>
                              <w:szCs w:val="96"/>
                              <w:u w:val="single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33BD">
                            <w:rPr>
                              <w:b/>
                              <w:noProof/>
                              <w:color w:val="70AD47"/>
                              <w:spacing w:val="10"/>
                              <w:sz w:val="96"/>
                              <w:szCs w:val="96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Office Attack Patterns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361B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1D8015C1" wp14:editId="55CF3F17">
                    <wp:simplePos x="0" y="0"/>
                    <wp:positionH relativeFrom="margin">
                      <wp:posOffset>-382385</wp:posOffset>
                    </wp:positionH>
                    <wp:positionV relativeFrom="page">
                      <wp:posOffset>448887</wp:posOffset>
                    </wp:positionV>
                    <wp:extent cx="6858000" cy="6168044"/>
                    <wp:effectExtent l="0" t="0" r="0" b="0"/>
                    <wp:wrapNone/>
                    <wp:docPr id="125" name="קבוצה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6858000" cy="6168044"/>
                              <a:chOff x="0" y="0"/>
                              <a:chExt cx="5561330" cy="5404485"/>
                            </a:xfr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45000">
                                  <a:srgbClr val="5887C0"/>
                                </a:gs>
                                <a:gs pos="78000">
                                  <a:srgbClr val="4578B5">
                                    <a:lumMod val="70000"/>
                                    <a:lumOff val="30000"/>
                                  </a:srgb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126" name="צורה חופשית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270D0" w:rsidRDefault="009270D0" w:rsidP="00D361B4">
                                  <w:pPr>
                                    <w:rPr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hint="cs"/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490F27">
                                    <w:rPr>
                                      <w:noProof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7990A18F" wp14:editId="3C92DC2B">
                                        <wp:extent cx="2435860" cy="2435860"/>
                                        <wp:effectExtent l="0" t="0" r="0" b="0"/>
                                        <wp:docPr id="98" name="תמונה 98" descr="C:\Users\Sapir\Downloads\favicon_package_v0.16\android-chrome-256x25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Sapir\Downloads\favicon_package_v0.16\android-chrome-256x256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35860" cy="2435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9270D0" w:rsidRPr="00B611EA" w:rsidRDefault="009270D0" w:rsidP="00D361B4">
                                  <w:p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97280" tIns="1097280" rIns="914400" bIns="1097280" anchor="b" anchorCtr="0" upright="1">
                              <a:noAutofit/>
                            </wps:bodyPr>
                          </wps:wsp>
                          <wps:wsp>
                            <wps:cNvPr id="127" name="צורה חופשית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015C1" id="קבוצה 125" o:spid="_x0000_s1027" style="position:absolute;left:0;text-align:left;margin-left:-30.1pt;margin-top:35.35pt;width:540pt;height:485.65pt;flip:x;z-index:-251645952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">
                    <o:lock v:ext="edit" aspectratio="t"/>
                    <v:shape id="צורה חופשית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86.4pt,86.4pt,1in,86.4pt">
                        <w:txbxContent>
                          <w:p w:rsidR="009270D0" w:rsidRDefault="009270D0" w:rsidP="00D361B4">
                            <w:pP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>
                              <w:rPr>
                                <w:rFonts w:hint="cs"/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90F27"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990A18F" wp14:editId="3C92DC2B">
                                  <wp:extent cx="2435860" cy="2435860"/>
                                  <wp:effectExtent l="0" t="0" r="0" b="0"/>
                                  <wp:docPr id="98" name="תמונה 98" descr="C:\Users\Sapir\Downloads\favicon_package_v0.16\android-chrome-256x25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Sapir\Downloads\favicon_package_v0.16\android-chrome-256x25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5860" cy="243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270D0" w:rsidRPr="00B611EA" w:rsidRDefault="009270D0" w:rsidP="00D361B4">
                            <w:p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צורה חופשית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D361B4" w:rsidRPr="008E3DE5" w:rsidRDefault="00AD7CAF" w:rsidP="008E3DE5">
          <w:pPr>
            <w:rPr>
              <w:rFonts w:ascii="Arial" w:eastAsiaTheme="majorEastAsia" w:hAnsi="Arial" w:cs="Arial"/>
              <w:b/>
              <w:bCs/>
              <w:sz w:val="112"/>
              <w:szCs w:val="112"/>
              <w:rtl/>
            </w:rPr>
          </w:pPr>
          <w:bookmarkStart w:id="0" w:name="_GoBack"/>
          <w:bookmarkEnd w:id="0"/>
          <w:r w:rsidRPr="00B36BB6">
            <w:rPr>
              <w:rFonts w:asciiTheme="minorBidi" w:hAnsiTheme="minorBidi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2296EA9" wp14:editId="1A871DE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7358370</wp:posOffset>
                    </wp:positionV>
                    <wp:extent cx="5753100" cy="484632"/>
                    <wp:effectExtent l="0" t="0" r="0" b="0"/>
                    <wp:wrapSquare wrapText="bothSides"/>
                    <wp:docPr id="129" name="תיבת טקסט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0D0" w:rsidRDefault="009270D0" w:rsidP="00764027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rtl/>
                                  </w:rPr>
                                </w:pPr>
                                <w:r w:rsidRPr="00461CA2"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 xml:space="preserve">ניתן לצפות בקוד הפרויקט גם בקישור הבא (הקוד נוהל באמצעות </w:t>
                                </w:r>
                                <w:r w:rsidRPr="00461CA2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(</w:t>
                                </w:r>
                                <w:r w:rsidRPr="00461CA2">
                                  <w:rPr>
                                    <w:rFonts w:ascii="David" w:hAnsi="David" w:hint="cs"/>
                                    <w:b/>
                                    <w:bCs/>
                                  </w:rPr>
                                  <w:t>G</w:t>
                                </w:r>
                                <w:r w:rsidRPr="00461CA2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itHub</w:t>
                                </w:r>
                                <w:r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 xml:space="preserve">, </w:t>
                                </w:r>
                              </w:p>
                              <w:p w:rsidR="009270D0" w:rsidRDefault="009270D0" w:rsidP="00764027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 xml:space="preserve">(עם </w:t>
                                </w:r>
                                <w:r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(</w:t>
                                </w:r>
                                <w:r w:rsidRPr="00764027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RafaelsNinjas@gmail.com</w:t>
                                </w:r>
                                <w:r>
                                  <w:rPr>
                                    <w:rFonts w:ascii="David" w:hAnsi="David" w:hint="cs"/>
                                    <w:b/>
                                    <w:bCs/>
                                    <w:rtl/>
                                  </w:rPr>
                                  <w:t>:</w:t>
                                </w:r>
                              </w:p>
                              <w:p w:rsidR="009270D0" w:rsidRPr="00461CA2" w:rsidRDefault="009270D0" w:rsidP="00461CA2">
                                <w:pPr>
                                  <w:spacing w:line="360" w:lineRule="auto"/>
                                  <w:jc w:val="right"/>
                                  <w:rPr>
                                    <w:rFonts w:ascii="David" w:hAnsi="David"/>
                                    <w:b/>
                                    <w:bCs/>
                                    <w:rtl/>
                                  </w:rPr>
                                </w:pPr>
                                <w:r w:rsidRPr="00461CA2"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https://github.com/SapirC-coder/office-attack-p</w:t>
                                </w:r>
                                <w:r>
                                  <w:rPr>
                                    <w:rFonts w:ascii="David" w:hAnsi="David"/>
                                    <w:b/>
                                    <w:bCs/>
                                  </w:rPr>
                                  <w:t>atterns-sapir</w:t>
                                </w:r>
                              </w:p>
                              <w:p w:rsidR="005853FB" w:rsidRDefault="005853FB" w:rsidP="005853FB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</w:rPr>
                                </w:pPr>
                              </w:p>
                              <w:p w:rsidR="009270D0" w:rsidRDefault="005853FB" w:rsidP="005853FB">
                                <w:pPr>
                                  <w:spacing w:line="360" w:lineRule="auto"/>
                                  <w:rPr>
                                    <w:rFonts w:ascii="David" w:hAnsi="David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  <w:hyperlink r:id="rId9" w:history="1">
                                  <w:r w:rsidRPr="005853FB">
                                    <w:rPr>
                                      <w:rStyle w:val="Hyperlink"/>
                                      <w:rFonts w:ascii="David" w:hAnsi="David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סרטון האפליקציה</w:t>
                                  </w:r>
                                </w:hyperlink>
                                <w:r w:rsidRPr="005853FB">
                                  <w:t xml:space="preserve"> </w:t>
                                </w:r>
                              </w:p>
                              <w:p w:rsidR="005853FB" w:rsidRDefault="005853FB" w:rsidP="00D361B4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:rsidR="005853FB" w:rsidRDefault="005853FB" w:rsidP="00D361B4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</w:p>
                              <w:p w:rsidR="009270D0" w:rsidRPr="007B49D7" w:rsidRDefault="009270D0" w:rsidP="00D361B4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 w:rsidRPr="007B49D7"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ספיר כהן</w:t>
                                </w:r>
                              </w:p>
                              <w:p w:rsidR="009270D0" w:rsidRPr="009C7BFE" w:rsidRDefault="009270D0" w:rsidP="009C7BFE">
                                <w:pPr>
                                  <w:spacing w:line="360" w:lineRule="auto"/>
                                  <w:rPr>
                                    <w:rFonts w:ascii="David" w:hAnsi="David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rtl/>
                                  </w:rPr>
                                </w:pPr>
                                <w:r w:rsidRPr="007B49D7">
                                  <w:rPr>
                                    <w:rFonts w:ascii="David" w:hAnsi="David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</w:rPr>
                                  <w:t>213884380</w:t>
                                </w:r>
                              </w:p>
                              <w:p w:rsidR="009270D0" w:rsidRPr="006F73C0" w:rsidRDefault="009270D0" w:rsidP="00D361B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20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97280" tIns="0" rIns="9144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296EA9" id="תיבת טקסט 129" o:spid="_x0000_s1030" type="#_x0000_t202" style="position:absolute;left:0;text-align:left;margin-left:0;margin-top:579.4pt;width:453pt;height:38.15pt;flip:x;z-index:251695104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" filled="f" stroked="f" strokeweight=".5pt">
                    <v:textbox style="mso-fit-shape-to-text:t" inset="86.4pt,0,1in,0">
                      <w:txbxContent>
                        <w:p w:rsidR="009270D0" w:rsidRDefault="009270D0" w:rsidP="00764027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rtl/>
                            </w:rPr>
                          </w:pPr>
                          <w:r w:rsidRPr="00461CA2"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 xml:space="preserve">ניתן לצפות בקוד הפרויקט גם בקישור הבא (הקוד נוהל באמצעות </w:t>
                          </w:r>
                          <w:r w:rsidRPr="00461CA2">
                            <w:rPr>
                              <w:rFonts w:ascii="David" w:hAnsi="David"/>
                              <w:b/>
                              <w:bCs/>
                            </w:rPr>
                            <w:t>(</w:t>
                          </w:r>
                          <w:r w:rsidRPr="00461CA2">
                            <w:rPr>
                              <w:rFonts w:ascii="David" w:hAnsi="David" w:hint="cs"/>
                              <w:b/>
                              <w:bCs/>
                            </w:rPr>
                            <w:t>G</w:t>
                          </w:r>
                          <w:r w:rsidRPr="00461CA2">
                            <w:rPr>
                              <w:rFonts w:ascii="David" w:hAnsi="David"/>
                              <w:b/>
                              <w:bCs/>
                            </w:rPr>
                            <w:t>itHub</w:t>
                          </w:r>
                          <w:r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 xml:space="preserve">, </w:t>
                          </w:r>
                        </w:p>
                        <w:p w:rsidR="009270D0" w:rsidRDefault="009270D0" w:rsidP="00764027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 xml:space="preserve">(עם </w:t>
                          </w:r>
                          <w:r>
                            <w:rPr>
                              <w:rFonts w:ascii="David" w:hAnsi="David"/>
                              <w:b/>
                              <w:bCs/>
                            </w:rPr>
                            <w:t>(</w:t>
                          </w:r>
                          <w:r w:rsidRPr="00764027">
                            <w:rPr>
                              <w:rFonts w:ascii="David" w:hAnsi="David"/>
                              <w:b/>
                              <w:bCs/>
                            </w:rPr>
                            <w:t>RafaelsNinjas@gmail.com</w:t>
                          </w:r>
                          <w:r>
                            <w:rPr>
                              <w:rFonts w:ascii="David" w:hAnsi="David" w:hint="cs"/>
                              <w:b/>
                              <w:bCs/>
                              <w:rtl/>
                            </w:rPr>
                            <w:t>:</w:t>
                          </w:r>
                        </w:p>
                        <w:p w:rsidR="009270D0" w:rsidRPr="00461CA2" w:rsidRDefault="009270D0" w:rsidP="00461CA2">
                          <w:pPr>
                            <w:spacing w:line="360" w:lineRule="auto"/>
                            <w:jc w:val="right"/>
                            <w:rPr>
                              <w:rFonts w:ascii="David" w:hAnsi="David"/>
                              <w:b/>
                              <w:bCs/>
                              <w:rtl/>
                            </w:rPr>
                          </w:pPr>
                          <w:r w:rsidRPr="00461CA2">
                            <w:rPr>
                              <w:rFonts w:ascii="David" w:hAnsi="David"/>
                              <w:b/>
                              <w:bCs/>
                            </w:rPr>
                            <w:t>https://github.com/SapirC-coder/office-attack-p</w:t>
                          </w:r>
                          <w:r>
                            <w:rPr>
                              <w:rFonts w:ascii="David" w:hAnsi="David"/>
                              <w:b/>
                              <w:bCs/>
                            </w:rPr>
                            <w:t>atterns-sapir</w:t>
                          </w:r>
                        </w:p>
                        <w:p w:rsidR="005853FB" w:rsidRDefault="005853FB" w:rsidP="005853FB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sz w:val="32"/>
                              <w:szCs w:val="32"/>
                              <w:rtl/>
                            </w:rPr>
                          </w:pPr>
                        </w:p>
                        <w:p w:rsidR="009270D0" w:rsidRDefault="005853FB" w:rsidP="005853FB">
                          <w:pPr>
                            <w:spacing w:line="360" w:lineRule="auto"/>
                            <w:rPr>
                              <w:rFonts w:ascii="David" w:hAnsi="David" w:hint="cs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hyperlink r:id="rId10" w:history="1">
                            <w:r w:rsidRPr="005853FB">
                              <w:rPr>
                                <w:rStyle w:val="Hyperlink"/>
                                <w:rFonts w:ascii="David" w:hAnsi="David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סרטון האפליקציה</w:t>
                            </w:r>
                          </w:hyperlink>
                          <w:r w:rsidRPr="005853FB">
                            <w:t xml:space="preserve"> </w:t>
                          </w:r>
                        </w:p>
                        <w:p w:rsidR="005853FB" w:rsidRDefault="005853FB" w:rsidP="00D361B4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</w:p>
                        <w:p w:rsidR="005853FB" w:rsidRDefault="005853FB" w:rsidP="00D361B4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</w:p>
                        <w:p w:rsidR="009270D0" w:rsidRPr="007B49D7" w:rsidRDefault="009270D0" w:rsidP="00D361B4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</w:pPr>
                          <w:r w:rsidRPr="007B49D7"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ספיר כהן</w:t>
                          </w:r>
                        </w:p>
                        <w:p w:rsidR="009270D0" w:rsidRPr="009C7BFE" w:rsidRDefault="009270D0" w:rsidP="009C7BFE">
                          <w:pPr>
                            <w:spacing w:line="360" w:lineRule="auto"/>
                            <w:rPr>
                              <w:rFonts w:ascii="David" w:hAnsi="David"/>
                              <w:b/>
                              <w:bCs/>
                              <w:color w:val="002060"/>
                              <w:sz w:val="40"/>
                              <w:szCs w:val="40"/>
                              <w:rtl/>
                            </w:rPr>
                          </w:pPr>
                          <w:r w:rsidRPr="007B49D7">
                            <w:rPr>
                              <w:rFonts w:ascii="David" w:hAnsi="David"/>
                              <w:b/>
                              <w:bCs/>
                              <w:sz w:val="40"/>
                              <w:szCs w:val="40"/>
                              <w:rtl/>
                            </w:rPr>
                            <w:t>213884380</w:t>
                          </w:r>
                        </w:p>
                        <w:p w:rsidR="009270D0" w:rsidRPr="006F73C0" w:rsidRDefault="009270D0" w:rsidP="00D361B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00206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6464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4C936FA7" wp14:editId="4F2F24B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3570927</wp:posOffset>
                    </wp:positionV>
                    <wp:extent cx="5358130" cy="1666240"/>
                    <wp:effectExtent l="0" t="0" r="0" b="0"/>
                    <wp:wrapNone/>
                    <wp:docPr id="12" name="תיבת טקסט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58130" cy="166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70D0" w:rsidRPr="00B333BD" w:rsidRDefault="009270D0" w:rsidP="00A26B66">
                                <w:pPr>
                                  <w:jc w:val="center"/>
                                  <w:rPr>
                                    <w:noProof/>
                                    <w:color w:val="70AD47"/>
                                    <w:spacing w:val="10"/>
                                    <w:sz w:val="96"/>
                                    <w:szCs w:val="96"/>
                                    <w:rtl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B333BD">
                                  <w:rPr>
                                    <w:rFonts w:hint="cs"/>
                                    <w:noProof/>
                                    <w:color w:val="002060"/>
                                    <w:sz w:val="96"/>
                                    <w:szCs w:val="96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מסמך </w:t>
                                </w:r>
                                <w:r>
                                  <w:rPr>
                                    <w:rFonts w:hint="cs"/>
                                    <w:noProof/>
                                    <w:color w:val="002060"/>
                                    <w:sz w:val="96"/>
                                    <w:szCs w:val="96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תיעוד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36FA7" id="תיבת טקסט 12" o:spid="_x0000_s1031" type="#_x0000_t202" style="position:absolute;left:0;text-align:left;margin-left:370.7pt;margin-top:281.2pt;width:421.9pt;height:131.2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" filled="f" stroked="f">
                    <v:textbox>
                      <w:txbxContent>
                        <w:p w:rsidR="009270D0" w:rsidRPr="00B333BD" w:rsidRDefault="009270D0" w:rsidP="00A26B66">
                          <w:pPr>
                            <w:jc w:val="center"/>
                            <w:rPr>
                              <w:noProof/>
                              <w:color w:val="70AD47"/>
                              <w:spacing w:val="10"/>
                              <w:sz w:val="96"/>
                              <w:szCs w:val="96"/>
                              <w:rtl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B333BD">
                            <w:rPr>
                              <w:rFonts w:hint="cs"/>
                              <w:noProof/>
                              <w:color w:val="002060"/>
                              <w:sz w:val="96"/>
                              <w:szCs w:val="96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מסמך </w:t>
                          </w:r>
                          <w:r>
                            <w:rPr>
                              <w:rFonts w:hint="cs"/>
                              <w:noProof/>
                              <w:color w:val="002060"/>
                              <w:sz w:val="96"/>
                              <w:szCs w:val="96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תיעוד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361B4">
            <w:rPr>
              <w:rFonts w:ascii="Arial" w:eastAsiaTheme="majorEastAsia" w:hAnsi="Arial" w:cs="Arial"/>
              <w:b/>
              <w:bCs/>
              <w:sz w:val="112"/>
              <w:szCs w:val="112"/>
            </w:rPr>
            <w:br w:type="page"/>
          </w:r>
        </w:p>
      </w:sdtContent>
    </w:sdt>
    <w:sdt>
      <w:sdtPr>
        <w:rPr>
          <w:rFonts w:ascii="Times New Roman" w:eastAsia="Times New Roman" w:hAnsi="Times New Roman" w:cs="David"/>
          <w:color w:val="auto"/>
          <w:sz w:val="24"/>
          <w:szCs w:val="24"/>
          <w:rtl/>
          <w:cs/>
          <w:lang w:val="he-IL"/>
        </w:rPr>
        <w:id w:val="19151961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3DE5" w:rsidRPr="00803926" w:rsidRDefault="008E3DE5">
          <w:pPr>
            <w:pStyle w:val="afc"/>
            <w:rPr>
              <w:rFonts w:ascii="Arial" w:eastAsia="Times New Roman" w:hAnsi="Arial" w:cs="Arial"/>
              <w:b/>
              <w:bCs/>
              <w:caps/>
              <w:color w:val="auto"/>
              <w:sz w:val="36"/>
              <w:szCs w:val="36"/>
              <w:rtl/>
            </w:rPr>
          </w:pPr>
          <w:r w:rsidRPr="00803926">
            <w:rPr>
              <w:rFonts w:ascii="David" w:eastAsia="Times New Roman" w:hAnsi="David" w:cs="David"/>
              <w:b/>
              <w:bCs/>
              <w:color w:val="002060"/>
              <w:sz w:val="44"/>
              <w:szCs w:val="44"/>
              <w:u w:val="single"/>
              <w:rtl/>
              <w:cs/>
            </w:rPr>
            <w:t>תוכן</w:t>
          </w:r>
          <w:r w:rsidRPr="00803926">
            <w:rPr>
              <w:rFonts w:ascii="David" w:eastAsia="Times New Roman" w:hAnsi="David" w:cs="David" w:hint="cs"/>
              <w:b/>
              <w:bCs/>
              <w:color w:val="002060"/>
              <w:sz w:val="44"/>
              <w:szCs w:val="44"/>
              <w:u w:val="single"/>
              <w:rtl/>
              <w:cs/>
            </w:rPr>
            <w:t xml:space="preserve"> </w:t>
          </w:r>
          <w:r w:rsidRPr="00803926">
            <w:rPr>
              <w:rFonts w:ascii="David" w:eastAsia="Times New Roman" w:hAnsi="David" w:cs="David" w:hint="cs"/>
              <w:b/>
              <w:bCs/>
              <w:color w:val="002060"/>
              <w:sz w:val="44"/>
              <w:szCs w:val="44"/>
              <w:u w:val="single"/>
              <w:rtl/>
            </w:rPr>
            <w:t>עניינים</w:t>
          </w:r>
          <w:r w:rsidRPr="00803926">
            <w:rPr>
              <w:rFonts w:ascii="David" w:eastAsia="Times New Roman" w:hAnsi="David" w:cs="David" w:hint="cs"/>
              <w:b/>
              <w:bCs/>
              <w:color w:val="002060"/>
              <w:sz w:val="44"/>
              <w:szCs w:val="44"/>
              <w:rtl/>
              <w:cs/>
            </w:rPr>
            <w:t>:</w:t>
          </w:r>
          <w:r w:rsidRPr="00803926">
            <w:rPr>
              <w:rFonts w:ascii="Arial" w:eastAsia="Times New Roman" w:hAnsi="Arial" w:cs="Arial" w:hint="cs"/>
              <w:b/>
              <w:bCs/>
              <w:caps/>
              <w:color w:val="auto"/>
              <w:sz w:val="36"/>
              <w:szCs w:val="36"/>
              <w:rtl/>
              <w:cs/>
            </w:rPr>
            <w:t xml:space="preserve"> </w:t>
          </w:r>
        </w:p>
        <w:p w:rsidR="00872024" w:rsidRDefault="008E3DE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109359" w:history="1">
            <w:r w:rsidR="00872024" w:rsidRPr="00A32E37">
              <w:rPr>
                <w:rStyle w:val="Hyperlink"/>
                <w:noProof/>
                <w:rtl/>
              </w:rPr>
              <w:t>1.</w:t>
            </w:r>
            <w:r w:rsidR="0087202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872024" w:rsidRPr="00A32E37">
              <w:rPr>
                <w:rStyle w:val="Hyperlink"/>
                <w:noProof/>
                <w:rtl/>
              </w:rPr>
              <w:t>מטרות הפרויקט</w:t>
            </w:r>
            <w:r w:rsidR="00872024">
              <w:rPr>
                <w:noProof/>
                <w:webHidden/>
                <w:rtl/>
              </w:rPr>
              <w:tab/>
            </w:r>
            <w:r w:rsidR="00872024">
              <w:rPr>
                <w:noProof/>
                <w:webHidden/>
                <w:rtl/>
              </w:rPr>
              <w:fldChar w:fldCharType="begin"/>
            </w:r>
            <w:r w:rsidR="00872024">
              <w:rPr>
                <w:noProof/>
                <w:webHidden/>
                <w:rtl/>
              </w:rPr>
              <w:instrText xml:space="preserve"> </w:instrText>
            </w:r>
            <w:r w:rsidR="00872024">
              <w:rPr>
                <w:noProof/>
                <w:webHidden/>
              </w:rPr>
              <w:instrText>PAGEREF</w:instrText>
            </w:r>
            <w:r w:rsidR="00872024">
              <w:rPr>
                <w:noProof/>
                <w:webHidden/>
                <w:rtl/>
              </w:rPr>
              <w:instrText xml:space="preserve"> _</w:instrText>
            </w:r>
            <w:r w:rsidR="00872024">
              <w:rPr>
                <w:noProof/>
                <w:webHidden/>
              </w:rPr>
              <w:instrText>Toc71109359 \h</w:instrText>
            </w:r>
            <w:r w:rsidR="00872024">
              <w:rPr>
                <w:noProof/>
                <w:webHidden/>
                <w:rtl/>
              </w:rPr>
              <w:instrText xml:space="preserve"> </w:instrText>
            </w:r>
            <w:r w:rsidR="00872024">
              <w:rPr>
                <w:noProof/>
                <w:webHidden/>
                <w:rtl/>
              </w:rPr>
            </w:r>
            <w:r w:rsidR="00872024">
              <w:rPr>
                <w:noProof/>
                <w:webHidden/>
                <w:rtl/>
              </w:rPr>
              <w:fldChar w:fldCharType="separate"/>
            </w:r>
            <w:r w:rsidR="00872024">
              <w:rPr>
                <w:noProof/>
                <w:webHidden/>
                <w:rtl/>
              </w:rPr>
              <w:t>3</w:t>
            </w:r>
            <w:r w:rsidR="00872024"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1109360" w:history="1">
            <w:r w:rsidRPr="00A32E37">
              <w:rPr>
                <w:rStyle w:val="Hyperlink"/>
                <w:noProof/>
                <w:rtl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A32E37">
              <w:rPr>
                <w:rStyle w:val="Hyperlink"/>
                <w:noProof/>
                <w:rtl/>
              </w:rPr>
              <w:t>תיאור האתר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1109361" w:history="1">
            <w:r w:rsidRPr="00A32E37">
              <w:rPr>
                <w:rStyle w:val="Hyperlink"/>
                <w:noProof/>
                <w:rtl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A32E37">
              <w:rPr>
                <w:rStyle w:val="Hyperlink"/>
                <w:noProof/>
                <w:rtl/>
              </w:rPr>
              <w:t>ארכיטקטורת 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 w:rsidP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62" w:history="1">
            <w:r w:rsidRPr="00A32E37">
              <w:rPr>
                <w:rStyle w:val="Hyperlink"/>
                <w:noProof/>
                <w:rtl/>
              </w:rPr>
              <w:t>מבנה הפרויקט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 w:rsidP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63" w:history="1">
            <w:r>
              <w:rPr>
                <w:rStyle w:val="Hyperlink"/>
                <w:rFonts w:hint="cs"/>
                <w:noProof/>
                <w:rtl/>
              </w:rPr>
              <w:t>צ</w:t>
            </w:r>
            <w:r w:rsidRPr="00A32E37">
              <w:rPr>
                <w:rStyle w:val="Hyperlink"/>
                <w:noProof/>
                <w:rtl/>
              </w:rPr>
              <w:t>ד שרת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 w:rsidP="00872024">
          <w:pPr>
            <w:pStyle w:val="TOC3"/>
            <w:tabs>
              <w:tab w:val="left" w:pos="149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71109364" w:history="1">
            <w:r w:rsidRPr="00A32E37">
              <w:rPr>
                <w:rStyle w:val="Hyperlink"/>
                <w:noProof/>
                <w:rtl/>
              </w:rPr>
              <w:t>מסד הנתונים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 w:rsidP="00872024">
          <w:pPr>
            <w:pStyle w:val="TOC3"/>
            <w:tabs>
              <w:tab w:val="left" w:pos="149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71109365" w:history="1">
            <w:r w:rsidRPr="00A32E37">
              <w:rPr>
                <w:rStyle w:val="Hyperlink"/>
                <w:noProof/>
                <w:rtl/>
              </w:rPr>
              <w:t>נתיבים \ לקיחת מידע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 w:rsidP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66" w:history="1">
            <w:r w:rsidRPr="00A32E37">
              <w:rPr>
                <w:rStyle w:val="Hyperlink"/>
                <w:noProof/>
                <w:rtl/>
              </w:rPr>
              <w:t>צד לקוח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1109367" w:history="1">
            <w:r w:rsidRPr="00A32E37">
              <w:rPr>
                <w:rStyle w:val="Hyperlink"/>
                <w:noProof/>
                <w:rtl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A32E37">
              <w:rPr>
                <w:rStyle w:val="Hyperlink"/>
                <w:noProof/>
                <w:rtl/>
              </w:rPr>
              <w:t>טכנולוגיות \ תוכנות צד שלישי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68" w:history="1">
            <w:r w:rsidRPr="00A32E37">
              <w:rPr>
                <w:rStyle w:val="Hyperlink"/>
                <w:noProof/>
                <w:rtl/>
              </w:rPr>
              <w:t>צד שרת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69" w:history="1">
            <w:r w:rsidRPr="00A32E37">
              <w:rPr>
                <w:rStyle w:val="Hyperlink"/>
                <w:noProof/>
                <w:rtl/>
              </w:rPr>
              <w:t>צד לקוח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1109370" w:history="1">
            <w:r w:rsidRPr="00A32E3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A32E37">
              <w:rPr>
                <w:rStyle w:val="Hyperlink"/>
                <w:noProof/>
                <w:rtl/>
              </w:rPr>
              <w:t>נספח: סיכום אישי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71" w:history="1">
            <w:r w:rsidRPr="00A32E37">
              <w:rPr>
                <w:rStyle w:val="Hyperlink"/>
                <w:noProof/>
                <w:rtl/>
              </w:rPr>
              <w:t>האתגר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71109372" w:history="1">
            <w:r w:rsidRPr="00A32E37">
              <w:rPr>
                <w:rStyle w:val="Hyperlink"/>
                <w:noProof/>
                <w:rtl/>
              </w:rPr>
              <w:t>בניית האפליקציה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872024" w:rsidRDefault="0087202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71109373" w:history="1">
            <w:r w:rsidRPr="00A32E3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A32E37">
              <w:rPr>
                <w:rStyle w:val="Hyperlink"/>
                <w:noProof/>
                <w:rtl/>
              </w:rPr>
              <w:t>נספח: הכנות והרצות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Toc71109373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F368AD" w:rsidRDefault="008E3DE5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Pr="00F368AD" w:rsidRDefault="00F368AD" w:rsidP="00F368AD">
      <w:pPr>
        <w:rPr>
          <w:rtl/>
        </w:rPr>
      </w:pPr>
    </w:p>
    <w:p w:rsidR="00F368AD" w:rsidRDefault="00F368AD" w:rsidP="00062998">
      <w:pPr>
        <w:pStyle w:val="1"/>
        <w:numPr>
          <w:ilvl w:val="0"/>
          <w:numId w:val="19"/>
        </w:numPr>
        <w:rPr>
          <w:rtl/>
        </w:rPr>
      </w:pPr>
      <w:bookmarkStart w:id="1" w:name="_Toc71109359"/>
      <w:r>
        <w:rPr>
          <w:rFonts w:hint="cs"/>
          <w:rtl/>
        </w:rPr>
        <w:lastRenderedPageBreak/>
        <w:t>מטרות הפרויקט</w:t>
      </w:r>
      <w:bookmarkEnd w:id="1"/>
    </w:p>
    <w:p w:rsidR="008E3DE5" w:rsidRPr="001761A7" w:rsidRDefault="00B71569" w:rsidP="001761A7">
      <w:pPr>
        <w:spacing w:line="360" w:lineRule="auto"/>
        <w:rPr>
          <w:sz w:val="28"/>
          <w:szCs w:val="28"/>
        </w:rPr>
      </w:pPr>
      <w:r w:rsidRPr="001761A7">
        <w:rPr>
          <w:sz w:val="28"/>
          <w:szCs w:val="28"/>
          <w:rtl/>
        </w:rPr>
        <w:tab/>
      </w:r>
      <w:r w:rsidRPr="001761A7">
        <w:rPr>
          <w:rFonts w:hint="cs"/>
          <w:sz w:val="28"/>
          <w:szCs w:val="28"/>
          <w:rtl/>
        </w:rPr>
        <w:t>ניטור מתקפות על סביבת</w:t>
      </w:r>
      <w:r w:rsidR="00A63CE2" w:rsidRPr="001761A7">
        <w:rPr>
          <w:rFonts w:hint="cs"/>
          <w:sz w:val="28"/>
          <w:szCs w:val="28"/>
          <w:rtl/>
        </w:rPr>
        <w:t xml:space="preserve"> </w:t>
      </w:r>
      <w:r w:rsidR="00A63CE2" w:rsidRPr="001761A7">
        <w:rPr>
          <w:sz w:val="28"/>
          <w:szCs w:val="28"/>
        </w:rPr>
        <w:t>Office</w:t>
      </w:r>
    </w:p>
    <w:p w:rsidR="00FC7B86" w:rsidRPr="001761A7" w:rsidRDefault="00FC7B86" w:rsidP="001761A7">
      <w:pPr>
        <w:spacing w:line="360" w:lineRule="auto"/>
        <w:rPr>
          <w:sz w:val="28"/>
          <w:szCs w:val="28"/>
          <w:rtl/>
        </w:rPr>
      </w:pPr>
      <w:r w:rsidRPr="001761A7">
        <w:rPr>
          <w:sz w:val="28"/>
          <w:szCs w:val="28"/>
        </w:rPr>
        <w:tab/>
      </w:r>
    </w:p>
    <w:p w:rsidR="00FC7B86" w:rsidRPr="001761A7" w:rsidRDefault="00FC7B86" w:rsidP="001761A7">
      <w:pPr>
        <w:spacing w:line="360" w:lineRule="auto"/>
        <w:rPr>
          <w:sz w:val="28"/>
          <w:szCs w:val="28"/>
          <w:rtl/>
        </w:rPr>
      </w:pPr>
      <w:r w:rsidRPr="001761A7">
        <w:rPr>
          <w:sz w:val="28"/>
          <w:szCs w:val="28"/>
          <w:rtl/>
        </w:rPr>
        <w:tab/>
      </w:r>
      <w:r w:rsidRPr="001761A7">
        <w:rPr>
          <w:rFonts w:hint="cs"/>
          <w:sz w:val="28"/>
          <w:szCs w:val="28"/>
          <w:rtl/>
        </w:rPr>
        <w:t>על פי מסמך הדרישה שהתקבל להלן תקציר המטרות:</w:t>
      </w:r>
    </w:p>
    <w:p w:rsidR="00F61F8D" w:rsidRPr="001761A7" w:rsidRDefault="00F61F8D" w:rsidP="001761A7">
      <w:pPr>
        <w:spacing w:line="360" w:lineRule="auto"/>
        <w:rPr>
          <w:sz w:val="28"/>
          <w:szCs w:val="28"/>
          <w:rtl/>
        </w:rPr>
      </w:pPr>
    </w:p>
    <w:p w:rsidR="00FC7B86" w:rsidRPr="001761A7" w:rsidRDefault="00D21342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761A7">
        <w:rPr>
          <w:rFonts w:ascii="David" w:hAnsi="David" w:cs="David"/>
          <w:sz w:val="24"/>
          <w:szCs w:val="24"/>
          <w:rtl/>
        </w:rPr>
        <w:t>זיהוי המתקפות הפוטנציאליות שבהן ישתמש תוקף והצגת דרך ההתגוננות</w:t>
      </w:r>
      <w:r w:rsidRPr="001761A7">
        <w:rPr>
          <w:rFonts w:ascii="David" w:hAnsi="David" w:cs="David"/>
          <w:sz w:val="24"/>
          <w:szCs w:val="24"/>
          <w:rtl/>
          <w:cs/>
        </w:rPr>
        <w:t>.</w:t>
      </w:r>
    </w:p>
    <w:p w:rsidR="00D21342" w:rsidRPr="001761A7" w:rsidRDefault="00F803DD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הצגת מתקפות בצורה נוחה וברורה.</w:t>
      </w:r>
    </w:p>
    <w:p w:rsidR="00F803DD" w:rsidRPr="001761A7" w:rsidRDefault="00F803DD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761A7">
        <w:rPr>
          <w:rFonts w:ascii="David" w:hAnsi="David" w:cs="David"/>
          <w:sz w:val="24"/>
          <w:szCs w:val="24"/>
          <w:rtl/>
        </w:rPr>
        <w:t>חיפוש לפי מילות מפתח ב-</w:t>
      </w:r>
      <w:r w:rsidRPr="001761A7">
        <w:rPr>
          <w:rFonts w:ascii="David" w:hAnsi="David" w:cs="David"/>
          <w:sz w:val="24"/>
          <w:szCs w:val="24"/>
        </w:rPr>
        <w:t>Description</w:t>
      </w:r>
      <w:r w:rsidRPr="001761A7">
        <w:rPr>
          <w:rFonts w:ascii="David" w:hAnsi="David" w:cs="David"/>
          <w:sz w:val="24"/>
          <w:szCs w:val="24"/>
          <w:rtl/>
        </w:rPr>
        <w:t xml:space="preserve"> </w:t>
      </w:r>
      <w:r w:rsidRPr="001761A7">
        <w:rPr>
          <w:rFonts w:ascii="David" w:hAnsi="David" w:cs="David" w:hint="cs"/>
          <w:sz w:val="24"/>
          <w:szCs w:val="24"/>
          <w:rtl/>
          <w:cs/>
        </w:rPr>
        <w:t>והחזרת המתקפות הרלוונטיות.</w:t>
      </w:r>
    </w:p>
    <w:p w:rsidR="00D06113" w:rsidRPr="001761A7" w:rsidRDefault="00D06113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יצירת מערכת חקירות של קבצים לצורך חקירות (C</w:t>
      </w:r>
      <w:proofErr w:type="spellStart"/>
      <w:r w:rsidRPr="001761A7">
        <w:rPr>
          <w:rFonts w:ascii="David" w:hAnsi="David" w:cs="David"/>
          <w:sz w:val="24"/>
          <w:szCs w:val="24"/>
        </w:rPr>
        <w:t>uckoo</w:t>
      </w:r>
      <w:proofErr w:type="spellEnd"/>
      <w:r w:rsidRPr="001761A7">
        <w:rPr>
          <w:rFonts w:ascii="David" w:hAnsi="David" w:cs="David"/>
          <w:sz w:val="24"/>
          <w:szCs w:val="24"/>
        </w:rPr>
        <w:t xml:space="preserve"> sandbox</w:t>
      </w:r>
      <w:r w:rsidRPr="001761A7">
        <w:rPr>
          <w:rFonts w:ascii="David" w:hAnsi="David" w:cs="David" w:hint="cs"/>
          <w:sz w:val="24"/>
          <w:szCs w:val="24"/>
          <w:rtl/>
        </w:rPr>
        <w:t>)</w:t>
      </w:r>
    </w:p>
    <w:p w:rsidR="00F803DD" w:rsidRPr="001761A7" w:rsidRDefault="00F803DD" w:rsidP="001761A7">
      <w:pPr>
        <w:pStyle w:val="af6"/>
        <w:numPr>
          <w:ilvl w:val="0"/>
          <w:numId w:val="17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761A7">
        <w:rPr>
          <w:rFonts w:ascii="David" w:hAnsi="David" w:cs="David" w:hint="cs"/>
          <w:sz w:val="24"/>
          <w:szCs w:val="24"/>
          <w:rtl/>
        </w:rPr>
        <w:t>פיצ'ר העוזר להתמודד עם עומס</w:t>
      </w:r>
      <w:r w:rsidRPr="001761A7">
        <w:rPr>
          <w:rFonts w:ascii="David" w:hAnsi="David" w:cs="David" w:hint="cs"/>
          <w:sz w:val="24"/>
          <w:szCs w:val="24"/>
          <w:rtl/>
          <w:cs/>
        </w:rPr>
        <w:t xml:space="preserve"> התקיפות, סייבר בוט:</w:t>
      </w:r>
    </w:p>
    <w:p w:rsidR="00F803DD" w:rsidRPr="001761A7" w:rsidRDefault="00F803DD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  <w:rtl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ביצוע חיפוש בDB של האתר והחזרת תוצאות.</w:t>
      </w:r>
    </w:p>
    <w:p w:rsidR="00F803DD" w:rsidRPr="001761A7" w:rsidRDefault="00F803DD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</w:rPr>
      </w:pPr>
      <w:r w:rsidRPr="001761A7">
        <w:rPr>
          <w:rFonts w:ascii="David" w:hAnsi="David" w:cs="David" w:hint="cs"/>
          <w:sz w:val="24"/>
          <w:szCs w:val="24"/>
          <w:rtl/>
          <w:cs/>
        </w:rPr>
        <w:t>ביצוע שאילתות מול מאגר חיצוני (V</w:t>
      </w:r>
      <w:proofErr w:type="spellStart"/>
      <w:r w:rsidRPr="001761A7">
        <w:rPr>
          <w:rFonts w:ascii="David" w:hAnsi="David" w:cs="David"/>
          <w:sz w:val="24"/>
          <w:szCs w:val="24"/>
        </w:rPr>
        <w:t>irusTotal</w:t>
      </w:r>
      <w:proofErr w:type="spellEnd"/>
      <w:r w:rsidRPr="001761A7">
        <w:rPr>
          <w:rFonts w:ascii="David" w:hAnsi="David" w:cs="David" w:hint="cs"/>
          <w:sz w:val="24"/>
          <w:szCs w:val="24"/>
          <w:rtl/>
        </w:rPr>
        <w:t>) והחזרת תוצאות.</w:t>
      </w:r>
    </w:p>
    <w:p w:rsidR="00F803DD" w:rsidRPr="001761A7" w:rsidRDefault="00F803DD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</w:rPr>
      </w:pPr>
      <w:r w:rsidRPr="001761A7">
        <w:rPr>
          <w:rFonts w:ascii="David" w:hAnsi="David" w:cs="David" w:hint="cs"/>
          <w:sz w:val="24"/>
          <w:szCs w:val="24"/>
          <w:rtl/>
        </w:rPr>
        <w:t>חיפוש באמצעות שפה פשוטה.</w:t>
      </w:r>
    </w:p>
    <w:p w:rsidR="00F803DD" w:rsidRPr="001761A7" w:rsidRDefault="00542BBA" w:rsidP="001761A7">
      <w:pPr>
        <w:pStyle w:val="af6"/>
        <w:numPr>
          <w:ilvl w:val="1"/>
          <w:numId w:val="17"/>
        </w:numPr>
        <w:spacing w:line="480" w:lineRule="auto"/>
        <w:rPr>
          <w:rFonts w:ascii="David" w:hAnsi="David" w:cs="David"/>
          <w:sz w:val="24"/>
          <w:szCs w:val="24"/>
        </w:rPr>
      </w:pPr>
      <w:r w:rsidRPr="001761A7">
        <w:rPr>
          <w:rFonts w:ascii="David" w:hAnsi="David" w:cs="David" w:hint="cs"/>
          <w:sz w:val="24"/>
          <w:szCs w:val="24"/>
          <w:rtl/>
        </w:rPr>
        <w:t xml:space="preserve">תמיכה בפקודות </w:t>
      </w:r>
      <w:r w:rsidRPr="001761A7">
        <w:rPr>
          <w:rFonts w:ascii="David" w:hAnsi="David" w:cs="David" w:hint="cs"/>
          <w:sz w:val="24"/>
          <w:szCs w:val="24"/>
        </w:rPr>
        <w:t>API</w:t>
      </w:r>
      <w:r w:rsidRPr="001761A7">
        <w:rPr>
          <w:rFonts w:ascii="David" w:hAnsi="David" w:cs="David" w:hint="cs"/>
          <w:sz w:val="24"/>
          <w:szCs w:val="24"/>
          <w:rtl/>
        </w:rPr>
        <w:t xml:space="preserve"> של מערכת ה</w:t>
      </w:r>
      <w:r w:rsidRPr="001761A7">
        <w:rPr>
          <w:rFonts w:ascii="David" w:hAnsi="David" w:cs="David" w:hint="cs"/>
          <w:sz w:val="24"/>
          <w:szCs w:val="24"/>
        </w:rPr>
        <w:t>C</w:t>
      </w:r>
      <w:r w:rsidRPr="001761A7">
        <w:rPr>
          <w:rFonts w:ascii="David" w:hAnsi="David" w:cs="David"/>
          <w:sz w:val="24"/>
          <w:szCs w:val="24"/>
        </w:rPr>
        <w:t>uckoo sandbox</w:t>
      </w:r>
    </w:p>
    <w:p w:rsidR="00440FFD" w:rsidRDefault="00440FFD" w:rsidP="00062998">
      <w:pPr>
        <w:pStyle w:val="1"/>
        <w:numPr>
          <w:ilvl w:val="0"/>
          <w:numId w:val="19"/>
        </w:numPr>
        <w:rPr>
          <w:rtl/>
        </w:rPr>
      </w:pPr>
      <w:bookmarkStart w:id="2" w:name="_Toc71109360"/>
      <w:r>
        <w:rPr>
          <w:rFonts w:hint="cs"/>
          <w:rtl/>
        </w:rPr>
        <w:lastRenderedPageBreak/>
        <w:t>תיאור ה</w:t>
      </w:r>
      <w:r w:rsidR="001C0275">
        <w:rPr>
          <w:rFonts w:hint="cs"/>
          <w:rtl/>
        </w:rPr>
        <w:t>אתר</w:t>
      </w:r>
      <w:bookmarkEnd w:id="2"/>
    </w:p>
    <w:p w:rsidR="000E3701" w:rsidRDefault="000E3701" w:rsidP="009830F0">
      <w:pPr>
        <w:spacing w:line="360" w:lineRule="auto"/>
        <w:rPr>
          <w:rFonts w:ascii="David" w:hAnsi="David"/>
          <w:rtl/>
        </w:rPr>
      </w:pPr>
      <w:r>
        <w:rPr>
          <w:rFonts w:ascii="David" w:hAnsi="David" w:hint="cs"/>
          <w:rtl/>
        </w:rPr>
        <w:t>ניתן לצפות במתקפות בצורת רשימה בה רואים רק את שמות המתקפה והמזהה שלהן:</w:t>
      </w:r>
    </w:p>
    <w:p w:rsidR="00D361B4" w:rsidRPr="00FB4D9C" w:rsidRDefault="000E3701" w:rsidP="009830F0">
      <w:pPr>
        <w:spacing w:line="360" w:lineRule="auto"/>
        <w:rPr>
          <w:rFonts w:ascii="David" w:hAnsi="David"/>
        </w:rPr>
      </w:pPr>
      <w:r>
        <w:rPr>
          <w:noProof/>
        </w:rPr>
        <w:drawing>
          <wp:inline distT="0" distB="0" distL="0" distR="0" wp14:anchorId="0C161E81" wp14:editId="5C26DB4C">
            <wp:extent cx="5760085" cy="2927350"/>
            <wp:effectExtent l="0" t="0" r="0" b="6350"/>
            <wp:docPr id="108" name="תמונה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1B4" w:rsidRPr="00FB4D9C">
        <w:rPr>
          <w:rFonts w:ascii="David" w:hAnsi="David"/>
          <w:rtl/>
        </w:rPr>
        <w:br/>
      </w:r>
    </w:p>
    <w:p w:rsidR="00D361B4" w:rsidRDefault="000E3701" w:rsidP="000E3701">
      <w:pPr>
        <w:spacing w:line="360" w:lineRule="auto"/>
        <w:rPr>
          <w:rFonts w:ascii="David" w:hAnsi="David"/>
        </w:rPr>
      </w:pPr>
      <w:r>
        <w:rPr>
          <w:rFonts w:ascii="David" w:hAnsi="David" w:hint="cs"/>
          <w:rtl/>
        </w:rPr>
        <w:t xml:space="preserve">כמו כן, ניתן גם להרחיב את הנתונים ולצפות בעוד מידע רלוונטי על כל מתקפה בעזרת לחיצה על </w:t>
      </w:r>
    </w:p>
    <w:p w:rsidR="000E3701" w:rsidRDefault="000E3701" w:rsidP="009C6D71">
      <w:pPr>
        <w:spacing w:line="360" w:lineRule="auto"/>
        <w:rPr>
          <w:rFonts w:ascii="David" w:hAnsi="David"/>
          <w:bCs/>
          <w:color w:val="C45911" w:themeColor="accent2" w:themeShade="BF"/>
          <w:u w:val="single"/>
          <w:rtl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noFill/>
            <w14:prstDash w14:val="solid"/>
            <w14:round/>
          </w14:textOutline>
        </w:rPr>
      </w:pPr>
      <w:r>
        <w:rPr>
          <w:rFonts w:ascii="David" w:hAnsi="David"/>
        </w:rPr>
        <w:t>"Show details"</w:t>
      </w:r>
      <w:r>
        <w:rPr>
          <w:rFonts w:ascii="David" w:hAnsi="David" w:hint="cs"/>
          <w:rtl/>
        </w:rPr>
        <w:t xml:space="preserve"> או להזיז את העכבר על המתקפות</w:t>
      </w:r>
      <w:r w:rsidR="009C6D71">
        <w:rPr>
          <w:rFonts w:ascii="David" w:hAnsi="David" w:hint="cs"/>
          <w:rtl/>
        </w:rPr>
        <w:t>:</w:t>
      </w:r>
    </w:p>
    <w:p w:rsidR="00311912" w:rsidRDefault="00311912" w:rsidP="000E3701">
      <w:pPr>
        <w:spacing w:line="360" w:lineRule="auto"/>
        <w:rPr>
          <w:rFonts w:ascii="David" w:hAnsi="David"/>
          <w:bCs/>
          <w:color w:val="C45911" w:themeColor="accent2" w:themeShade="BF"/>
          <w:u w:val="single"/>
          <w:rtl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18415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92F8991" wp14:editId="0D3BC629">
            <wp:extent cx="5760085" cy="3053715"/>
            <wp:effectExtent l="0" t="0" r="0" b="0"/>
            <wp:docPr id="109" name="תמונה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12" w:rsidRPr="00311912" w:rsidRDefault="00311912" w:rsidP="00311912">
      <w:pPr>
        <w:rPr>
          <w:rFonts w:ascii="David" w:hAnsi="David"/>
          <w:rtl/>
        </w:rPr>
      </w:pPr>
    </w:p>
    <w:p w:rsidR="00311912" w:rsidRDefault="00311912" w:rsidP="00311912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>בנוסף, לחיצה על הכפתור הצהוב תסתיר את הצ'אט עם הבוט של האתר</w:t>
      </w:r>
      <w:r w:rsidR="009C6D71">
        <w:rPr>
          <w:rFonts w:ascii="David" w:hAnsi="David" w:hint="cs"/>
          <w:rtl/>
        </w:rPr>
        <w:t>.</w:t>
      </w: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311912">
      <w:pPr>
        <w:rPr>
          <w:rFonts w:ascii="David" w:hAnsi="David"/>
          <w:rtl/>
        </w:rPr>
      </w:pPr>
    </w:p>
    <w:p w:rsidR="00F231C8" w:rsidRDefault="00F231C8" w:rsidP="000A64FB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>באמצעות הבוט, ניתן להעזר בו ולחפש עוד שמות של מתקפות רלוונטיות, לפי חלק משם, שלב מתקפה, או מערכות פגיעות הנ</w:t>
      </w:r>
      <w:r w:rsidR="000A64FB">
        <w:rPr>
          <w:rFonts w:ascii="David" w:hAnsi="David" w:hint="cs"/>
          <w:rtl/>
        </w:rPr>
        <w:t>י</w:t>
      </w:r>
      <w:r>
        <w:rPr>
          <w:rFonts w:ascii="David" w:hAnsi="David" w:hint="cs"/>
          <w:rtl/>
        </w:rPr>
        <w:t>תנות כחיפוש:</w:t>
      </w:r>
    </w:p>
    <w:p w:rsidR="00F90D10" w:rsidRDefault="00456F88" w:rsidP="00456F88">
      <w:pPr>
        <w:rPr>
          <w:rFonts w:ascii="David" w:hAnsi="David"/>
          <w:rtl/>
        </w:rPr>
      </w:pPr>
      <w:r>
        <w:rPr>
          <w:noProof/>
        </w:rPr>
        <w:drawing>
          <wp:inline distT="0" distB="0" distL="0" distR="0" wp14:anchorId="7BB0F3FB" wp14:editId="4E8CE1C3">
            <wp:extent cx="1801780" cy="3400993"/>
            <wp:effectExtent l="0" t="0" r="8255" b="9525"/>
            <wp:docPr id="112" name="תמונה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3152" cy="34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06994" wp14:editId="4F3F1D05">
            <wp:extent cx="1805874" cy="3393895"/>
            <wp:effectExtent l="0" t="0" r="4445" b="0"/>
            <wp:docPr id="111" name="תמונה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438" cy="34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88235" wp14:editId="43C6C4CD">
            <wp:extent cx="1740455" cy="3400335"/>
            <wp:effectExtent l="0" t="0" r="0" b="0"/>
            <wp:docPr id="110" name="תמונה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3492" cy="3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F88">
        <w:rPr>
          <w:noProof/>
        </w:rPr>
        <w:t xml:space="preserve"> </w:t>
      </w:r>
    </w:p>
    <w:p w:rsidR="00F90D10" w:rsidRPr="00F90D10" w:rsidRDefault="00F90D10" w:rsidP="00F90D10">
      <w:pPr>
        <w:rPr>
          <w:rFonts w:ascii="David" w:hAnsi="David"/>
          <w:rtl/>
        </w:rPr>
      </w:pPr>
    </w:p>
    <w:p w:rsidR="00F90D10" w:rsidRPr="00F90D10" w:rsidRDefault="00F90D10" w:rsidP="00F90D10">
      <w:pPr>
        <w:rPr>
          <w:rFonts w:ascii="David" w:hAnsi="David"/>
          <w:rtl/>
        </w:rPr>
      </w:pPr>
    </w:p>
    <w:p w:rsidR="00F90D10" w:rsidRDefault="00F90D10" w:rsidP="00F90D10">
      <w:pPr>
        <w:rPr>
          <w:rFonts w:ascii="David" w:hAnsi="David"/>
          <w:rtl/>
        </w:rPr>
      </w:pPr>
    </w:p>
    <w:p w:rsidR="00F231C8" w:rsidRDefault="00F90D10" w:rsidP="00F90D10">
      <w:pPr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ניתן גם לבדוק </w:t>
      </w:r>
      <w:r>
        <w:rPr>
          <w:rFonts w:ascii="David" w:hAnsi="David" w:hint="cs"/>
        </w:rPr>
        <w:t>IP</w:t>
      </w:r>
      <w:r>
        <w:rPr>
          <w:rFonts w:ascii="David" w:hAnsi="David" w:hint="cs"/>
          <w:rtl/>
        </w:rPr>
        <w:t xml:space="preserve">, </w:t>
      </w:r>
      <w:r>
        <w:rPr>
          <w:rFonts w:ascii="David" w:hAnsi="David" w:hint="cs"/>
        </w:rPr>
        <w:t>DOMAIN</w:t>
      </w:r>
      <w:r>
        <w:rPr>
          <w:rFonts w:ascii="David" w:hAnsi="David" w:hint="cs"/>
          <w:rtl/>
        </w:rPr>
        <w:t xml:space="preserve"> או </w:t>
      </w:r>
      <w:r>
        <w:rPr>
          <w:rFonts w:ascii="David" w:hAnsi="David" w:hint="cs"/>
        </w:rPr>
        <w:t>URL</w:t>
      </w:r>
      <w:r>
        <w:rPr>
          <w:rFonts w:ascii="David" w:hAnsi="David" w:hint="cs"/>
          <w:rtl/>
        </w:rPr>
        <w:t xml:space="preserve"> באמצעות </w:t>
      </w:r>
      <w:proofErr w:type="spellStart"/>
      <w:r>
        <w:rPr>
          <w:rFonts w:ascii="David" w:hAnsi="David" w:hint="cs"/>
          <w:rtl/>
        </w:rPr>
        <w:t>הבוט</w:t>
      </w:r>
      <w:proofErr w:type="spellEnd"/>
      <w:r>
        <w:rPr>
          <w:rFonts w:ascii="David" w:hAnsi="David" w:hint="cs"/>
          <w:rtl/>
        </w:rPr>
        <w:t xml:space="preserve">, </w:t>
      </w:r>
      <w:proofErr w:type="spellStart"/>
      <w:r>
        <w:rPr>
          <w:rFonts w:ascii="David" w:hAnsi="David" w:hint="cs"/>
          <w:rtl/>
        </w:rPr>
        <w:t>והבוט</w:t>
      </w:r>
      <w:proofErr w:type="spellEnd"/>
      <w:r>
        <w:rPr>
          <w:rFonts w:ascii="David" w:hAnsi="David" w:hint="cs"/>
          <w:rtl/>
        </w:rPr>
        <w:t xml:space="preserve"> מחזיר אם מה שניתן בטוח או לא לפי האתר </w:t>
      </w:r>
      <w:proofErr w:type="spellStart"/>
      <w:r>
        <w:rPr>
          <w:rFonts w:ascii="David" w:hAnsi="David"/>
        </w:rPr>
        <w:t>VirusTotal</w:t>
      </w:r>
      <w:proofErr w:type="spellEnd"/>
      <w:r>
        <w:rPr>
          <w:rFonts w:ascii="David" w:hAnsi="David" w:hint="cs"/>
          <w:rtl/>
        </w:rPr>
        <w:t>, יש לחכות מספר שניות עד לקבלת התוצאות:</w:t>
      </w:r>
    </w:p>
    <w:p w:rsidR="00F90D10" w:rsidRPr="00F90D10" w:rsidRDefault="00102A51" w:rsidP="00102A51">
      <w:pPr>
        <w:rPr>
          <w:rFonts w:ascii="David" w:hAnsi="David"/>
        </w:rPr>
      </w:pPr>
      <w:r>
        <w:rPr>
          <w:noProof/>
        </w:rPr>
        <w:drawing>
          <wp:inline distT="0" distB="0" distL="0" distR="0" wp14:anchorId="27DC64C2" wp14:editId="4D122424">
            <wp:extent cx="1982148" cy="3654045"/>
            <wp:effectExtent l="0" t="0" r="0" b="3810"/>
            <wp:docPr id="114" name="תמונה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3105" cy="36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52">
        <w:rPr>
          <w:noProof/>
        </w:rPr>
        <w:drawing>
          <wp:inline distT="0" distB="0" distL="0" distR="0" wp14:anchorId="2797D598" wp14:editId="3DE514F2">
            <wp:extent cx="1942172" cy="3647354"/>
            <wp:effectExtent l="0" t="0" r="1270" b="0"/>
            <wp:docPr id="113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4085" cy="36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A51">
        <w:rPr>
          <w:noProof/>
        </w:rPr>
        <w:t xml:space="preserve"> </w:t>
      </w:r>
    </w:p>
    <w:p w:rsidR="00DC5241" w:rsidRDefault="00A26B66" w:rsidP="00062998">
      <w:pPr>
        <w:pStyle w:val="1"/>
        <w:numPr>
          <w:ilvl w:val="0"/>
          <w:numId w:val="19"/>
        </w:numPr>
        <w:spacing w:line="360" w:lineRule="auto"/>
        <w:rPr>
          <w:rtl/>
        </w:rPr>
      </w:pPr>
      <w:bookmarkStart w:id="3" w:name="_Toc71109361"/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2889174</wp:posOffset>
            </wp:positionH>
            <wp:positionV relativeFrom="paragraph">
              <wp:posOffset>605307</wp:posOffset>
            </wp:positionV>
            <wp:extent cx="2449773" cy="1070020"/>
            <wp:effectExtent l="0" t="0" r="8255" b="0"/>
            <wp:wrapNone/>
            <wp:docPr id="99" name="תמונה 99" descr="Be your react js node js developer by Elancmia | Fiv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 your react js node js developer by Elancmia | Fiver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19" b="17104"/>
                    <a:stretch/>
                  </pic:blipFill>
                  <pic:spPr bwMode="auto">
                    <a:xfrm>
                      <a:off x="0" y="0"/>
                      <a:ext cx="2449773" cy="10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C0C" w:rsidRPr="00EC2C0C">
        <w:rPr>
          <w:rtl/>
        </w:rPr>
        <w:t>ארכיטקטורת המערכת</w:t>
      </w:r>
      <w:bookmarkEnd w:id="3"/>
    </w:p>
    <w:p w:rsidR="00555DC1" w:rsidRDefault="00555DC1" w:rsidP="00555DC1">
      <w:pPr>
        <w:pStyle w:val="10"/>
        <w:jc w:val="right"/>
        <w:rPr>
          <w:rtl/>
        </w:rPr>
      </w:pPr>
      <w:r>
        <w:rPr>
          <w:b/>
          <w:bCs/>
          <w:color w:val="000080"/>
          <w:sz w:val="32"/>
          <w:szCs w:val="36"/>
        </w:rPr>
        <w:t>MERN stack:</w:t>
      </w:r>
      <w:r>
        <w:t xml:space="preserve"> </w:t>
      </w:r>
    </w:p>
    <w:p w:rsidR="00555DC1" w:rsidRDefault="00555DC1" w:rsidP="00555DC1">
      <w:pPr>
        <w:pStyle w:val="10"/>
        <w:jc w:val="right"/>
      </w:pPr>
    </w:p>
    <w:p w:rsidR="00555DC1" w:rsidRDefault="00555DC1" w:rsidP="00555DC1">
      <w:pPr>
        <w:pStyle w:val="10"/>
        <w:jc w:val="right"/>
      </w:pPr>
      <w:r>
        <w:t>React + Node.js + Express + MongoDB</w:t>
      </w:r>
    </w:p>
    <w:p w:rsidR="00555DC1" w:rsidRPr="00555DC1" w:rsidRDefault="00555DC1" w:rsidP="00555DC1">
      <w:pPr>
        <w:pStyle w:val="10"/>
        <w:jc w:val="right"/>
      </w:pPr>
      <w:r>
        <w:t>CRUD Application</w:t>
      </w:r>
    </w:p>
    <w:p w:rsidR="00DC5241" w:rsidRPr="00DC5241" w:rsidRDefault="00DC5241" w:rsidP="00DC5241"/>
    <w:p w:rsidR="00DC5241" w:rsidRPr="00DC5241" w:rsidRDefault="007B3B9F" w:rsidP="00DC524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-37152</wp:posOffset>
                </wp:positionH>
                <wp:positionV relativeFrom="paragraph">
                  <wp:posOffset>184538</wp:posOffset>
                </wp:positionV>
                <wp:extent cx="5677384" cy="13344"/>
                <wp:effectExtent l="0" t="0" r="19050" b="24765"/>
                <wp:wrapNone/>
                <wp:docPr id="103" name="מחבר ישר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77384" cy="13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012E4B" id="מחבר ישר 103" o:spid="_x0000_s1026" style="position:absolute;left:0;text-align:lef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14.55pt" to="444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</w:p>
    <w:p w:rsidR="00DC5241" w:rsidRPr="00DC5241" w:rsidRDefault="00DC5241" w:rsidP="00DC5241">
      <w:pPr>
        <w:rPr>
          <w:rtl/>
        </w:rPr>
      </w:pPr>
    </w:p>
    <w:p w:rsidR="003F46DE" w:rsidRDefault="003F46DE" w:rsidP="00E55DD5">
      <w:pPr>
        <w:pStyle w:val="2"/>
        <w:rPr>
          <w:rtl/>
        </w:rPr>
      </w:pPr>
      <w:bookmarkStart w:id="4" w:name="_Toc71109362"/>
      <w:r>
        <w:rPr>
          <w:rFonts w:hint="cs"/>
          <w:rtl/>
        </w:rPr>
        <w:t>מבנה הפרויקט</w:t>
      </w:r>
      <w:bookmarkEnd w:id="4"/>
    </w:p>
    <w:p w:rsidR="003F46DE" w:rsidRDefault="00E37A51" w:rsidP="00E55DD5">
      <w:pPr>
        <w:pStyle w:val="20"/>
        <w:rPr>
          <w:rtl/>
        </w:rPr>
      </w:pPr>
      <w:r>
        <w:rPr>
          <w:noProof/>
        </w:rPr>
        <w:drawing>
          <wp:inline distT="0" distB="0" distL="0" distR="0" wp14:anchorId="5BD93C80" wp14:editId="781FF9B3">
            <wp:extent cx="5760085" cy="30880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D08" w:rsidRPr="007D5D08">
        <w:rPr>
          <w:noProof/>
        </w:rPr>
        <w:t xml:space="preserve"> </w:t>
      </w:r>
    </w:p>
    <w:p w:rsidR="003F46DE" w:rsidRDefault="003F46DE" w:rsidP="003F46DE">
      <w:pPr>
        <w:pStyle w:val="20"/>
        <w:rPr>
          <w:rtl/>
        </w:rPr>
      </w:pPr>
    </w:p>
    <w:p w:rsidR="003F46DE" w:rsidRDefault="00E55DD5" w:rsidP="003F46DE">
      <w:pPr>
        <w:pStyle w:val="20"/>
        <w:rPr>
          <w:rtl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1161586</wp:posOffset>
            </wp:positionH>
            <wp:positionV relativeFrom="paragraph">
              <wp:posOffset>7250</wp:posOffset>
            </wp:positionV>
            <wp:extent cx="1526540" cy="3197225"/>
            <wp:effectExtent l="0" t="0" r="0" b="3175"/>
            <wp:wrapNone/>
            <wp:docPr id="107" name="תמונה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6DE" w:rsidRDefault="003F46DE" w:rsidP="003F46DE">
      <w:pPr>
        <w:pStyle w:val="20"/>
        <w:rPr>
          <w:rtl/>
        </w:rPr>
      </w:pPr>
    </w:p>
    <w:p w:rsidR="003F46DE" w:rsidRDefault="00E55DD5" w:rsidP="003F46DE">
      <w:pPr>
        <w:pStyle w:val="20"/>
        <w:rPr>
          <w:rtl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96150</wp:posOffset>
            </wp:positionV>
            <wp:extent cx="1602157" cy="2091519"/>
            <wp:effectExtent l="0" t="0" r="0" b="4445"/>
            <wp:wrapNone/>
            <wp:docPr id="105" name="תמונה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57" cy="209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E55DD5" w:rsidRDefault="00E55DD5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3F46DE" w:rsidRDefault="003F46DE" w:rsidP="003F46DE">
      <w:pPr>
        <w:pStyle w:val="20"/>
        <w:rPr>
          <w:rtl/>
        </w:rPr>
      </w:pPr>
    </w:p>
    <w:p w:rsidR="00E55DD5" w:rsidRDefault="00E55DD5" w:rsidP="003F46DE">
      <w:pPr>
        <w:pStyle w:val="20"/>
        <w:rPr>
          <w:rtl/>
        </w:rPr>
      </w:pPr>
    </w:p>
    <w:p w:rsidR="003F46DE" w:rsidRPr="003F46DE" w:rsidRDefault="003F46DE" w:rsidP="003F46DE">
      <w:pPr>
        <w:pStyle w:val="20"/>
      </w:pPr>
    </w:p>
    <w:p w:rsidR="00A21737" w:rsidRDefault="00AA4C41" w:rsidP="00A21737">
      <w:pPr>
        <w:pStyle w:val="2"/>
      </w:pPr>
      <w:bookmarkStart w:id="5" w:name="_Toc71109363"/>
      <w:r>
        <w:rPr>
          <w:rFonts w:hint="cs"/>
          <w:rtl/>
        </w:rPr>
        <w:lastRenderedPageBreak/>
        <w:t>צד שרת</w:t>
      </w:r>
      <w:bookmarkEnd w:id="5"/>
    </w:p>
    <w:p w:rsidR="007A7789" w:rsidRDefault="007A7789" w:rsidP="007A7789">
      <w:pPr>
        <w:pStyle w:val="3"/>
        <w:rPr>
          <w:rtl/>
        </w:rPr>
      </w:pPr>
      <w:bookmarkStart w:id="6" w:name="_Toc71109364"/>
      <w:r>
        <w:rPr>
          <w:rFonts w:hint="cs"/>
          <w:rtl/>
        </w:rPr>
        <w:t>מסד הנתונים</w:t>
      </w:r>
      <w:bookmarkEnd w:id="6"/>
    </w:p>
    <w:p w:rsidR="007A7789" w:rsidRPr="007A7789" w:rsidRDefault="007A7789" w:rsidP="007A7789">
      <w:pPr>
        <w:pStyle w:val="30"/>
        <w:rPr>
          <w:rtl/>
        </w:rPr>
      </w:pPr>
    </w:p>
    <w:p w:rsidR="00A21737" w:rsidRDefault="00A21737" w:rsidP="009455EA">
      <w:pPr>
        <w:ind w:firstLine="720"/>
      </w:pPr>
      <w:r>
        <w:rPr>
          <w:rFonts w:hint="cs"/>
          <w:rtl/>
        </w:rPr>
        <w:t xml:space="preserve">המערכת </w:t>
      </w:r>
      <w:r w:rsidR="00486119">
        <w:rPr>
          <w:rFonts w:hint="cs"/>
          <w:rtl/>
        </w:rPr>
        <w:t>מתחברת</w:t>
      </w:r>
      <w:r>
        <w:rPr>
          <w:rFonts w:hint="cs"/>
          <w:rtl/>
        </w:rPr>
        <w:t xml:space="preserve"> לשרת של </w:t>
      </w:r>
      <w:r>
        <w:rPr>
          <w:rFonts w:hint="cs"/>
        </w:rPr>
        <w:t>M</w:t>
      </w:r>
      <w:r>
        <w:t>ongoDB</w:t>
      </w:r>
      <w:r>
        <w:rPr>
          <w:rFonts w:hint="cs"/>
          <w:rtl/>
        </w:rPr>
        <w:t>:</w:t>
      </w:r>
      <w:r w:rsidR="0042140E">
        <w:rPr>
          <w:rFonts w:hint="cs"/>
          <w:rtl/>
        </w:rPr>
        <w:t xml:space="preserve"> בפורט 27017 ב</w:t>
      </w:r>
      <w:r w:rsidR="0042140E">
        <w:t>localhost</w:t>
      </w:r>
      <w:r w:rsidR="00486119">
        <w:rPr>
          <w:rFonts w:hint="cs"/>
          <w:rtl/>
        </w:rPr>
        <w:t xml:space="preserve"> (</w:t>
      </w:r>
      <w:r w:rsidR="00486119">
        <w:t>(db.js</w:t>
      </w:r>
    </w:p>
    <w:p w:rsidR="00A21737" w:rsidRDefault="00A21737" w:rsidP="00A21737"/>
    <w:p w:rsidR="00DC5241" w:rsidRDefault="00A21737" w:rsidP="009455EA">
      <w:pPr>
        <w:ind w:firstLine="720"/>
        <w:rPr>
          <w:rtl/>
        </w:rPr>
      </w:pPr>
      <w:r>
        <w:t>Service</w:t>
      </w:r>
      <w:r w:rsidR="009455EA">
        <w:tab/>
      </w:r>
      <w:r>
        <w:rPr>
          <w:rFonts w:hint="cs"/>
          <w:rtl/>
        </w:rPr>
        <w:t xml:space="preserve"> שפועל ברקע ומתחילים אותו באמצעות: </w:t>
      </w:r>
    </w:p>
    <w:p w:rsidR="00A21737" w:rsidRDefault="00A21737" w:rsidP="00A21737">
      <w:pPr>
        <w:jc w:val="right"/>
      </w:pPr>
      <w:r>
        <w:t xml:space="preserve">Linux: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:rsidR="00A21737" w:rsidRDefault="00A21737" w:rsidP="00A21737">
      <w:pPr>
        <w:jc w:val="right"/>
      </w:pPr>
      <w:r>
        <w:t xml:space="preserve">Windows: net start </w:t>
      </w:r>
      <w:proofErr w:type="spellStart"/>
      <w:r>
        <w:t>mongodb</w:t>
      </w:r>
      <w:proofErr w:type="spellEnd"/>
    </w:p>
    <w:p w:rsidR="0042140E" w:rsidRDefault="0042140E" w:rsidP="0042140E">
      <w:pPr>
        <w:rPr>
          <w:rtl/>
        </w:rPr>
      </w:pPr>
    </w:p>
    <w:p w:rsidR="0042140E" w:rsidRDefault="0042140E" w:rsidP="0042140E">
      <w:pPr>
        <w:rPr>
          <w:rtl/>
        </w:rPr>
      </w:pPr>
    </w:p>
    <w:p w:rsidR="00A21737" w:rsidRDefault="00956279" w:rsidP="009455EA">
      <w:pPr>
        <w:ind w:left="720"/>
        <w:rPr>
          <w:rtl/>
        </w:rPr>
      </w:pPr>
      <w:r>
        <w:rPr>
          <w:rFonts w:hint="cs"/>
          <w:rtl/>
        </w:rPr>
        <w:t xml:space="preserve">לאחר מכן המידע </w:t>
      </w:r>
      <w:r w:rsidR="00842075">
        <w:rPr>
          <w:rFonts w:hint="cs"/>
          <w:rtl/>
        </w:rPr>
        <w:t xml:space="preserve">(תיקיית </w:t>
      </w:r>
      <w:r w:rsidR="00842075">
        <w:t>attack-patterns</w:t>
      </w:r>
      <w:r w:rsidR="00842075">
        <w:rPr>
          <w:rFonts w:hint="cs"/>
          <w:rtl/>
        </w:rPr>
        <w:t xml:space="preserve">) </w:t>
      </w:r>
      <w:r>
        <w:rPr>
          <w:rFonts w:hint="cs"/>
          <w:rtl/>
        </w:rPr>
        <w:t>נשמר בשרת זה</w:t>
      </w:r>
      <w:r w:rsidR="007B3B9F">
        <w:rPr>
          <w:rFonts w:hint="cs"/>
          <w:rtl/>
        </w:rPr>
        <w:t xml:space="preserve"> (</w:t>
      </w:r>
      <w:r w:rsidR="007B3B9F">
        <w:t xml:space="preserve">(dataChange.js : </w:t>
      </w:r>
      <w:proofErr w:type="spellStart"/>
      <w:r w:rsidR="007B3B9F">
        <w:t>initData</w:t>
      </w:r>
      <w:proofErr w:type="spellEnd"/>
      <w:r w:rsidR="007B3B9F">
        <w:t xml:space="preserve">() </w:t>
      </w:r>
      <w:r>
        <w:rPr>
          <w:rFonts w:hint="cs"/>
          <w:rtl/>
        </w:rPr>
        <w:t xml:space="preserve">, באמצעות מודל בסיסי של </w:t>
      </w:r>
      <w:r w:rsidR="007B3B9F">
        <w:t xml:space="preserve"> (model.js) </w:t>
      </w:r>
      <w:r>
        <w:t>Mongoose</w:t>
      </w:r>
      <w:r>
        <w:rPr>
          <w:rFonts w:hint="cs"/>
          <w:rtl/>
        </w:rPr>
        <w:t xml:space="preserve">, המכיל את השדות הנדרשים: </w:t>
      </w:r>
    </w:p>
    <w:p w:rsidR="00956279" w:rsidRPr="008F5585" w:rsidRDefault="006B60C2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ame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שם המתקפה</w:t>
      </w:r>
    </w:p>
    <w:p w:rsidR="00956279" w:rsidRPr="008F5585" w:rsidRDefault="006B60C2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escription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תיאור המתקפה</w:t>
      </w:r>
    </w:p>
    <w:p w:rsidR="00956279" w:rsidRPr="008F5585" w:rsidRDefault="006B60C2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_i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</w:t>
      </w:r>
      <w:r w:rsidR="00956279"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מזהה ייחודי למתקפה </w:t>
      </w:r>
    </w:p>
    <w:p w:rsidR="00956279" w:rsidRPr="008F5585" w:rsidRDefault="00956279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x_mitre_platforms</w:t>
      </w:r>
      <w:proofErr w:type="spellEnd"/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מערכות פגיעות</w:t>
      </w:r>
    </w:p>
    <w:p w:rsidR="00956279" w:rsidRPr="008F5585" w:rsidRDefault="00956279" w:rsidP="00956279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x_mitre_detection</w:t>
      </w:r>
      <w:proofErr w:type="spellEnd"/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דרכי זיהוי</w:t>
      </w:r>
    </w:p>
    <w:p w:rsidR="00F360DB" w:rsidRDefault="00956279" w:rsidP="00F360DB">
      <w:pPr>
        <w:pStyle w:val="NormalWeb"/>
        <w:numPr>
          <w:ilvl w:val="2"/>
          <w:numId w:val="14"/>
        </w:numPr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phase_name</w:t>
      </w:r>
      <w:proofErr w:type="spellEnd"/>
      <w:r w:rsidRPr="008F558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rtl/>
        </w:rPr>
        <w:t xml:space="preserve"> – שלב המתקפה</w:t>
      </w:r>
    </w:p>
    <w:p w:rsidR="00F360DB" w:rsidRPr="00C67F69" w:rsidRDefault="00F360DB" w:rsidP="003F46DE">
      <w:pPr>
        <w:pStyle w:val="NormalWeb"/>
        <w:shd w:val="clear" w:color="auto" w:fill="FFFFFF"/>
        <w:bidi/>
        <w:spacing w:after="0" w:afterAutospacing="0" w:line="360" w:lineRule="atLeast"/>
        <w:ind w:left="720"/>
        <w:rPr>
          <w:rFonts w:cs="David"/>
          <w:rtl/>
        </w:rPr>
      </w:pPr>
      <w:r w:rsidRPr="00C67F69">
        <w:rPr>
          <w:rFonts w:cs="David" w:hint="cs"/>
          <w:rtl/>
        </w:rPr>
        <w:t>שליפת הנתונים מתבצעת ב</w:t>
      </w:r>
      <w:r w:rsidRPr="00C67F69">
        <w:rPr>
          <w:rFonts w:cs="David"/>
        </w:rPr>
        <w:t>routs</w:t>
      </w:r>
      <w:r w:rsidRPr="00C67F69">
        <w:rPr>
          <w:rFonts w:cs="David" w:hint="cs"/>
          <w:rtl/>
        </w:rPr>
        <w:t xml:space="preserve">, באמצעות הפעולה </w:t>
      </w:r>
      <w:r w:rsidRPr="00C67F69">
        <w:rPr>
          <w:rFonts w:cs="David"/>
        </w:rPr>
        <w:t>find()</w:t>
      </w:r>
      <w:r w:rsidRPr="00C67F69">
        <w:rPr>
          <w:rFonts w:cs="David" w:hint="cs"/>
          <w:rtl/>
        </w:rPr>
        <w:t xml:space="preserve"> המחזירה את כל ה</w:t>
      </w:r>
      <w:r w:rsidRPr="00C67F69">
        <w:rPr>
          <w:rFonts w:cs="David"/>
        </w:rPr>
        <w:t>documents</w:t>
      </w:r>
      <w:r w:rsidRPr="00C67F69">
        <w:rPr>
          <w:rFonts w:cs="David" w:hint="cs"/>
          <w:rtl/>
        </w:rPr>
        <w:t xml:space="preserve"> של המודל בו נשמר כל המידע.</w:t>
      </w:r>
    </w:p>
    <w:p w:rsidR="00C67F69" w:rsidRPr="00F360DB" w:rsidRDefault="00C67F69" w:rsidP="00C67F69">
      <w:pPr>
        <w:pStyle w:val="NormalWeb"/>
        <w:shd w:val="clear" w:color="auto" w:fill="FFFFFF"/>
        <w:bidi/>
        <w:spacing w:after="0" w:afterAutospacing="0" w:line="360" w:lineRule="atLeast"/>
        <w:ind w:left="992"/>
        <w:rPr>
          <w:rFonts w:asciiTheme="minorHAnsi" w:hAnsiTheme="minorHAnsi"/>
          <w:color w:val="000000" w:themeColor="text1"/>
          <w:sz w:val="22"/>
          <w:szCs w:val="22"/>
          <w:rtl/>
        </w:rPr>
      </w:pPr>
    </w:p>
    <w:p w:rsidR="00486119" w:rsidRDefault="000C06B0" w:rsidP="000C06B0">
      <w:pPr>
        <w:pStyle w:val="3"/>
        <w:rPr>
          <w:rtl/>
        </w:rPr>
      </w:pPr>
      <w:bookmarkStart w:id="7" w:name="_Toc71109365"/>
      <w:r>
        <w:rPr>
          <w:rFonts w:hint="cs"/>
          <w:rtl/>
        </w:rPr>
        <w:t>נתיבים \ לקיחת מידע</w:t>
      </w:r>
      <w:bookmarkEnd w:id="7"/>
    </w:p>
    <w:p w:rsidR="009455EA" w:rsidRDefault="009455EA" w:rsidP="009455EA">
      <w:pPr>
        <w:pStyle w:val="30"/>
        <w:rPr>
          <w:rtl/>
        </w:rPr>
      </w:pPr>
    </w:p>
    <w:p w:rsidR="009455EA" w:rsidRDefault="009455EA" w:rsidP="009455EA">
      <w:pPr>
        <w:pStyle w:val="30"/>
      </w:pPr>
      <w:r>
        <w:rPr>
          <w:rFonts w:hint="cs"/>
          <w:rtl/>
        </w:rPr>
        <w:t xml:space="preserve">באמצעות </w:t>
      </w:r>
      <w:r>
        <w:rPr>
          <w:rFonts w:hint="cs"/>
        </w:rPr>
        <w:t>R</w:t>
      </w:r>
      <w:r>
        <w:t>outer</w:t>
      </w:r>
      <w:r>
        <w:rPr>
          <w:rFonts w:hint="cs"/>
          <w:rtl/>
        </w:rPr>
        <w:t xml:space="preserve"> של </w:t>
      </w:r>
      <w:proofErr w:type="spellStart"/>
      <w:r>
        <w:t>ExpressJS</w:t>
      </w:r>
      <w:proofErr w:type="spellEnd"/>
      <w:r>
        <w:rPr>
          <w:rFonts w:hint="cs"/>
          <w:rtl/>
        </w:rPr>
        <w:t xml:space="preserve"> מוגדרים הנתיבים האפשריים בהם ניתן לקחת מידע נדרש: (</w:t>
      </w:r>
      <w:r>
        <w:t>data-handler.js</w:t>
      </w:r>
      <w:r>
        <w:rPr>
          <w:rFonts w:hint="cs"/>
          <w:rtl/>
        </w:rPr>
        <w:t>)</w:t>
      </w:r>
    </w:p>
    <w:p w:rsidR="009455EA" w:rsidRPr="00956A39" w:rsidRDefault="009455EA" w:rsidP="009455EA">
      <w:pPr>
        <w:pStyle w:val="30"/>
        <w:rPr>
          <w:color w:val="FFFFFF" w:themeColor="background1"/>
          <w:rtl/>
        </w:rPr>
      </w:pPr>
    </w:p>
    <w:tbl>
      <w:tblPr>
        <w:tblStyle w:val="3-5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5363"/>
        <w:gridCol w:w="3683"/>
      </w:tblGrid>
      <w:tr w:rsidR="00956A39" w:rsidRPr="00956A39" w:rsidTr="00594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6" w:type="dxa"/>
          </w:tcPr>
          <w:p w:rsidR="00C34CA1" w:rsidRPr="00956A39" w:rsidRDefault="00D04A3E" w:rsidP="00486119">
            <w:pPr>
              <w:pStyle w:val="NormalWeb"/>
              <w:bidi/>
              <w:spacing w:after="0" w:afterAutospacing="0" w:line="360" w:lineRule="atLeast"/>
              <w:rPr>
                <w:rFonts w:asciiTheme="minorHAnsi" w:hAnsiTheme="minorHAnsi"/>
                <w:sz w:val="22"/>
                <w:szCs w:val="22"/>
                <w:rtl/>
              </w:rPr>
            </w:pPr>
            <w:r w:rsidRPr="00956A39">
              <w:rPr>
                <w:rFonts w:asciiTheme="minorHAnsi" w:hAnsiTheme="minorHAnsi" w:cstheme="minorHAnsi" w:hint="cs"/>
                <w:sz w:val="22"/>
                <w:szCs w:val="22"/>
                <w:rtl/>
              </w:rPr>
              <w:t>הפעולה</w:t>
            </w:r>
          </w:p>
        </w:tc>
        <w:tc>
          <w:tcPr>
            <w:tcW w:w="3685" w:type="dxa"/>
          </w:tcPr>
          <w:p w:rsidR="00C34CA1" w:rsidRPr="00956A39" w:rsidRDefault="00D04A3E" w:rsidP="00D04A3E">
            <w:pPr>
              <w:pStyle w:val="NormalWeb"/>
              <w:bidi/>
              <w:spacing w:after="0" w:afterAutospacing="0" w:line="360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56A39">
              <w:rPr>
                <w:rFonts w:asciiTheme="minorHAnsi" w:hAnsiTheme="minorHAnsi" w:cstheme="minorHAnsi" w:hint="cs"/>
                <w:sz w:val="22"/>
                <w:szCs w:val="22"/>
              </w:rPr>
              <w:t>URL</w:t>
            </w:r>
            <w:r w:rsidRPr="00956A3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</w:tr>
      <w:tr w:rsidR="00C34CA1" w:rsidTr="0059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C34CA1" w:rsidRPr="00594492" w:rsidRDefault="00054C05" w:rsidP="006D10C9">
            <w:pPr>
              <w:pStyle w:val="NormalWeb"/>
              <w:bidi/>
              <w:spacing w:after="0" w:afterAutospacing="0" w:line="360" w:lineRule="atLeast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 w:rsidRPr="00594492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קבלת כל המידע של מסד הנתונים (במערך </w:t>
            </w:r>
            <w:r w:rsidRPr="00594492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</w:rPr>
              <w:t>JSON</w:t>
            </w:r>
            <w:r w:rsidR="006D10C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 w:rsidRPr="00594492"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3685" w:type="dxa"/>
          </w:tcPr>
          <w:p w:rsidR="00C34CA1" w:rsidRPr="00594492" w:rsidRDefault="00054C05" w:rsidP="00054C05">
            <w:pPr>
              <w:pStyle w:val="NormalWeb"/>
              <w:bidi/>
              <w:spacing w:after="0" w:afterAutospacing="0" w:line="36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</w:p>
        </w:tc>
      </w:tr>
      <w:tr w:rsidR="00C34CA1" w:rsidTr="0059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797689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פנייה לאתר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VirusTotal</w:t>
            </w:r>
            <w:proofErr w:type="spellEnd"/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, </w:t>
            </w:r>
          </w:p>
          <w:p w:rsidR="00C34CA1" w:rsidRPr="00594492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בבקשה לבדוק את ה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ip</w:t>
            </w:r>
            <w:proofErr w:type="spellEnd"/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 שניתן והחזרת המידע הרלוונטי</w:t>
            </w:r>
          </w:p>
        </w:tc>
        <w:tc>
          <w:tcPr>
            <w:tcW w:w="3685" w:type="dxa"/>
          </w:tcPr>
          <w:p w:rsidR="00C34CA1" w:rsidRPr="00594492" w:rsidRDefault="00594492" w:rsidP="00054C05">
            <w:pPr>
              <w:pStyle w:val="NormalWeb"/>
              <w:bidi/>
              <w:spacing w:after="0" w:afterAutospacing="0" w:line="36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vt-ip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/: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ip</w:t>
            </w:r>
            <w:proofErr w:type="spellEnd"/>
          </w:p>
        </w:tc>
      </w:tr>
      <w:tr w:rsidR="00C34CA1" w:rsidTr="0059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797689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פנייה לאתר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VirusTotal</w:t>
            </w:r>
            <w:proofErr w:type="spellEnd"/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, </w:t>
            </w:r>
          </w:p>
          <w:p w:rsidR="00C34CA1" w:rsidRPr="00594492" w:rsidRDefault="00797689" w:rsidP="00797689">
            <w:pPr>
              <w:pStyle w:val="NormalWeb"/>
              <w:bidi/>
              <w:spacing w:before="0" w:beforeAutospacing="0" w:after="0" w:afterAutospacing="0" w:line="360" w:lineRule="atLeast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בבקשה לבדוק את ה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 שניתן והחזרת המידע הרלוונטי</w:t>
            </w:r>
          </w:p>
        </w:tc>
        <w:tc>
          <w:tcPr>
            <w:tcW w:w="3685" w:type="dxa"/>
          </w:tcPr>
          <w:p w:rsidR="00C34CA1" w:rsidRPr="00594492" w:rsidRDefault="00594492" w:rsidP="00594492">
            <w:pPr>
              <w:pStyle w:val="NormalWeb"/>
              <w:bidi/>
              <w:spacing w:after="0" w:afterAutospacing="0" w:line="36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vt-url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/: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9455EA" w:rsidTr="0059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:rsidR="00797689" w:rsidRDefault="00797689" w:rsidP="00797689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פנייה לאתר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VirusTotal</w:t>
            </w:r>
            <w:proofErr w:type="spellEnd"/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, </w:t>
            </w:r>
          </w:p>
          <w:p w:rsidR="009455EA" w:rsidRPr="00594492" w:rsidRDefault="00797689" w:rsidP="00797689">
            <w:pPr>
              <w:pStyle w:val="NormalWeb"/>
              <w:bidi/>
              <w:spacing w:before="0" w:beforeAutospacing="0" w:after="0" w:afterAutospacing="0" w:line="360" w:lineRule="atLeast"/>
              <w:rPr>
                <w:rFonts w:asciiTheme="minorHAnsi" w:hAnsiTheme="minorHAnsi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>בבקשה לבדוק את ה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domain</w:t>
            </w:r>
            <w:r>
              <w:rPr>
                <w:rFonts w:asciiTheme="minorHAnsi" w:hAnsiTheme="minorHAnsi" w:cstheme="minorHAnsi" w:hint="cs"/>
                <w:color w:val="000000" w:themeColor="text1"/>
                <w:sz w:val="22"/>
                <w:szCs w:val="22"/>
                <w:rtl/>
              </w:rPr>
              <w:t xml:space="preserve"> שניתן והחזרת המידע הרלוונטי</w:t>
            </w:r>
          </w:p>
        </w:tc>
        <w:tc>
          <w:tcPr>
            <w:tcW w:w="3685" w:type="dxa"/>
          </w:tcPr>
          <w:p w:rsidR="009455EA" w:rsidRPr="00594492" w:rsidRDefault="00594492" w:rsidP="00594492">
            <w:pPr>
              <w:pStyle w:val="NormalWeb"/>
              <w:bidi/>
              <w:spacing w:after="0" w:afterAutospacing="0" w:line="36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9449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localhost:3001/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vt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-domain/:domain</w:t>
            </w:r>
          </w:p>
        </w:tc>
      </w:tr>
    </w:tbl>
    <w:p w:rsidR="00486119" w:rsidRPr="008F5585" w:rsidRDefault="00486119" w:rsidP="00486119">
      <w:pPr>
        <w:pStyle w:val="NormalWeb"/>
        <w:shd w:val="clear" w:color="auto" w:fill="FFFFFF"/>
        <w:bidi/>
        <w:spacing w:after="0" w:afterAutospacing="0"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028EB" w:rsidRDefault="00F028EB" w:rsidP="00F028EB">
      <w:pPr>
        <w:pStyle w:val="2"/>
        <w:rPr>
          <w:rtl/>
        </w:rPr>
      </w:pPr>
      <w:bookmarkStart w:id="8" w:name="_Toc71109366"/>
      <w:r>
        <w:rPr>
          <w:rFonts w:hint="cs"/>
          <w:rtl/>
        </w:rPr>
        <w:lastRenderedPageBreak/>
        <w:t>צד לקוח</w:t>
      </w:r>
      <w:bookmarkEnd w:id="8"/>
    </w:p>
    <w:p w:rsidR="00F028EB" w:rsidRDefault="00F57488" w:rsidP="00F57488">
      <w:pPr>
        <w:ind w:left="1440"/>
      </w:pPr>
      <w:r>
        <w:rPr>
          <w:rFonts w:hint="cs"/>
          <w:rtl/>
        </w:rPr>
        <w:t>האתר מורכב מ</w:t>
      </w:r>
      <w:r>
        <w:rPr>
          <w:rFonts w:hint="cs"/>
        </w:rPr>
        <w:t>C</w:t>
      </w:r>
      <w:r>
        <w:t>omponent</w:t>
      </w:r>
      <w:r>
        <w:rPr>
          <w:rFonts w:hint="cs"/>
          <w:rtl/>
        </w:rPr>
        <w:t xml:space="preserve"> עיקרי, המכיל את המתקפות בצורת רשימה או </w:t>
      </w:r>
      <w:r>
        <w:t>grid</w:t>
      </w:r>
      <w:r>
        <w:rPr>
          <w:rFonts w:hint="cs"/>
          <w:rtl/>
        </w:rPr>
        <w:t xml:space="preserve">, ומעל מופיעים הכפתור שמגלה את הבוט, והחיפוש לפי מילות מפתח של </w:t>
      </w:r>
      <w:r>
        <w:t>description</w:t>
      </w: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  <w:r>
        <w:rPr>
          <w:rFonts w:hint="cs"/>
          <w:rtl/>
        </w:rPr>
        <w:t>הבוט והחיפוש צריכים לקבל מתקפות רלוונטיות, והם מקבלים זאת באמצעות הפונקציות ב</w:t>
      </w:r>
      <w:r>
        <w:t>Filter.js</w:t>
      </w:r>
      <w:r>
        <w:rPr>
          <w:rFonts w:hint="cs"/>
          <w:rtl/>
        </w:rPr>
        <w:t>.</w:t>
      </w: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  <w:r>
        <w:rPr>
          <w:rFonts w:hint="cs"/>
          <w:rtl/>
        </w:rPr>
        <w:t>בנוסף לכך, ישנו צורך בלק</w:t>
      </w:r>
      <w:r w:rsidR="007668A0">
        <w:rPr>
          <w:rFonts w:hint="cs"/>
          <w:rtl/>
        </w:rPr>
        <w:t>י</w:t>
      </w:r>
      <w:r>
        <w:rPr>
          <w:rFonts w:hint="cs"/>
          <w:rtl/>
        </w:rPr>
        <w:t xml:space="preserve">חת מידע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מהשרת לפי הנתיבים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, עבור הצגת מידע של </w:t>
      </w:r>
      <w:proofErr w:type="spellStart"/>
      <w:r>
        <w:t>virusTotal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בבוט</w:t>
      </w:r>
      <w:proofErr w:type="spellEnd"/>
      <w:r>
        <w:rPr>
          <w:rFonts w:hint="cs"/>
          <w:rtl/>
        </w:rPr>
        <w:t>, או מידע של ה</w:t>
      </w:r>
      <w:r>
        <w:rPr>
          <w:rFonts w:hint="cs"/>
        </w:rPr>
        <w:t>D</w:t>
      </w:r>
      <w:r>
        <w:t>atabase</w:t>
      </w:r>
      <w:r>
        <w:rPr>
          <w:rFonts w:hint="cs"/>
          <w:rtl/>
        </w:rPr>
        <w:t xml:space="preserve">. </w:t>
      </w:r>
    </w:p>
    <w:p w:rsidR="00F57488" w:rsidRDefault="00F57488" w:rsidP="00F57488">
      <w:pPr>
        <w:ind w:left="1440"/>
        <w:rPr>
          <w:rtl/>
        </w:rPr>
      </w:pPr>
      <w:r>
        <w:rPr>
          <w:rFonts w:hint="cs"/>
          <w:rtl/>
        </w:rPr>
        <w:t xml:space="preserve">קבלת המידע מהשרת נעשה באמצעות בקשת </w:t>
      </w:r>
      <w:r>
        <w:t>HTTP GET</w:t>
      </w:r>
      <w:r>
        <w:rPr>
          <w:rFonts w:hint="cs"/>
          <w:rtl/>
        </w:rPr>
        <w:t xml:space="preserve">, עם </w:t>
      </w:r>
      <w:r>
        <w:t>jQuery</w:t>
      </w:r>
      <w:r>
        <w:rPr>
          <w:rFonts w:hint="cs"/>
          <w:rtl/>
        </w:rPr>
        <w:t>.</w:t>
      </w:r>
    </w:p>
    <w:p w:rsidR="00F57488" w:rsidRDefault="00F57488" w:rsidP="00F57488">
      <w:pPr>
        <w:ind w:left="1440"/>
        <w:rPr>
          <w:rtl/>
        </w:rPr>
      </w:pPr>
    </w:p>
    <w:p w:rsidR="00F57488" w:rsidRDefault="00F57488" w:rsidP="00F57488">
      <w:pPr>
        <w:ind w:left="1440"/>
        <w:rPr>
          <w:rtl/>
        </w:rPr>
      </w:pPr>
    </w:p>
    <w:p w:rsidR="004A470E" w:rsidRDefault="004A470E" w:rsidP="00F57488">
      <w:pPr>
        <w:ind w:left="1440"/>
      </w:pPr>
      <w:r>
        <w:rPr>
          <w:rFonts w:hint="cs"/>
          <w:rtl/>
        </w:rPr>
        <w:t xml:space="preserve">החיפוש הוא </w:t>
      </w:r>
      <w:r>
        <w:rPr>
          <w:rFonts w:hint="cs"/>
        </w:rPr>
        <w:t>C</w:t>
      </w:r>
      <w:r>
        <w:t>omponent</w:t>
      </w:r>
      <w:r>
        <w:rPr>
          <w:rFonts w:hint="cs"/>
          <w:rtl/>
        </w:rPr>
        <w:t xml:space="preserve"> נוסף, </w:t>
      </w:r>
      <w:proofErr w:type="spellStart"/>
      <w:r>
        <w:t>SearchBar.jsx</w:t>
      </w:r>
      <w:proofErr w:type="spellEnd"/>
    </w:p>
    <w:p w:rsidR="004A470E" w:rsidRDefault="004A470E" w:rsidP="00F57488">
      <w:pPr>
        <w:ind w:left="1440"/>
        <w:rPr>
          <w:rtl/>
        </w:rPr>
      </w:pPr>
    </w:p>
    <w:p w:rsidR="004A470E" w:rsidRDefault="004A470E" w:rsidP="00F57488">
      <w:pPr>
        <w:ind w:left="1440"/>
      </w:pPr>
      <w:proofErr w:type="spellStart"/>
      <w:r>
        <w:rPr>
          <w:rFonts w:hint="cs"/>
          <w:rtl/>
        </w:rPr>
        <w:t>הבוט</w:t>
      </w:r>
      <w:proofErr w:type="spellEnd"/>
      <w:r>
        <w:rPr>
          <w:rFonts w:hint="cs"/>
          <w:rtl/>
        </w:rPr>
        <w:t xml:space="preserve"> הוא של </w:t>
      </w:r>
      <w:r>
        <w:t>react-</w:t>
      </w:r>
      <w:proofErr w:type="spellStart"/>
      <w:r>
        <w:t>chatbot</w:t>
      </w:r>
      <w:proofErr w:type="spellEnd"/>
      <w:r>
        <w:t>-kit</w:t>
      </w:r>
      <w:r>
        <w:rPr>
          <w:rFonts w:hint="cs"/>
          <w:rtl/>
        </w:rPr>
        <w:t xml:space="preserve"> והוא מורכב מ: </w:t>
      </w:r>
    </w:p>
    <w:p w:rsidR="004A470E" w:rsidRDefault="004A470E" w:rsidP="00F57488">
      <w:pPr>
        <w:ind w:left="1440"/>
        <w:rPr>
          <w:rtl/>
        </w:rPr>
      </w:pPr>
      <w:proofErr w:type="spellStart"/>
      <w:r>
        <w:rPr>
          <w:rFonts w:hint="cs"/>
        </w:rPr>
        <w:t>A</w:t>
      </w:r>
      <w:r>
        <w:t>ctionProvider.jsx</w:t>
      </w:r>
      <w:proofErr w:type="spellEnd"/>
      <w:r>
        <w:t xml:space="preserve">, </w:t>
      </w:r>
      <w:proofErr w:type="spellStart"/>
      <w:r>
        <w:t>MessageParser.jsx</w:t>
      </w:r>
      <w:proofErr w:type="spellEnd"/>
      <w:r>
        <w:t xml:space="preserve">, </w:t>
      </w:r>
      <w:proofErr w:type="spellStart"/>
      <w:r>
        <w:t>config.jsx</w:t>
      </w:r>
      <w:proofErr w:type="spellEnd"/>
    </w:p>
    <w:p w:rsidR="004A470E" w:rsidRDefault="004A470E" w:rsidP="00F57488">
      <w:pPr>
        <w:ind w:left="1440"/>
        <w:rPr>
          <w:rtl/>
        </w:rPr>
      </w:pPr>
    </w:p>
    <w:p w:rsidR="004A470E" w:rsidRDefault="004A470E" w:rsidP="00F57488">
      <w:pPr>
        <w:ind w:left="1440"/>
        <w:rPr>
          <w:rtl/>
        </w:rPr>
      </w:pPr>
      <w:proofErr w:type="spellStart"/>
      <w:r>
        <w:rPr>
          <w:rFonts w:hint="cs"/>
        </w:rPr>
        <w:t>A</w:t>
      </w:r>
      <w:r>
        <w:t>ctionProvider</w:t>
      </w:r>
      <w:proofErr w:type="spellEnd"/>
      <w:r>
        <w:rPr>
          <w:rFonts w:hint="cs"/>
          <w:rtl/>
        </w:rPr>
        <w:t>: שולח הודעות למשתמש, ובו יש פניות לשרת לפי מה שמתבקש מהמשתמש, או שימוש בפילטור מידע (לפי מה שמוזכר מעלה, ב</w:t>
      </w:r>
      <w:r>
        <w:rPr>
          <w:rFonts w:hint="cs"/>
        </w:rPr>
        <w:t>F</w:t>
      </w:r>
      <w:r>
        <w:t>ilter.js</w:t>
      </w:r>
      <w:r>
        <w:rPr>
          <w:rFonts w:hint="cs"/>
          <w:rtl/>
        </w:rPr>
        <w:t>)</w:t>
      </w:r>
    </w:p>
    <w:p w:rsidR="004A470E" w:rsidRDefault="004A470E" w:rsidP="00F57488">
      <w:pPr>
        <w:ind w:left="1440"/>
        <w:rPr>
          <w:rtl/>
        </w:rPr>
      </w:pPr>
    </w:p>
    <w:p w:rsidR="00BD222C" w:rsidRDefault="00BD222C" w:rsidP="00F57488">
      <w:pPr>
        <w:ind w:left="1440"/>
        <w:rPr>
          <w:rtl/>
        </w:rPr>
      </w:pPr>
      <w:proofErr w:type="spellStart"/>
      <w:r>
        <w:rPr>
          <w:rFonts w:hint="cs"/>
        </w:rPr>
        <w:t>M</w:t>
      </w:r>
      <w:r>
        <w:t>essageParser</w:t>
      </w:r>
      <w:proofErr w:type="spellEnd"/>
      <w:r>
        <w:rPr>
          <w:rFonts w:hint="cs"/>
          <w:rtl/>
        </w:rPr>
        <w:t>: מנתח הודעות שהתקבלו מהמשתמש ומשתמש בפונקציות הרלוונטיות ב</w:t>
      </w:r>
      <w:r>
        <w:t>class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A</w:t>
      </w:r>
      <w:r>
        <w:t>ctionProvider</w:t>
      </w:r>
      <w:proofErr w:type="spellEnd"/>
      <w:r>
        <w:rPr>
          <w:rFonts w:hint="cs"/>
          <w:rtl/>
        </w:rPr>
        <w:t>.</w:t>
      </w:r>
    </w:p>
    <w:p w:rsidR="00BD222C" w:rsidRDefault="00BD222C" w:rsidP="00F57488">
      <w:pPr>
        <w:ind w:left="1440"/>
        <w:rPr>
          <w:rtl/>
        </w:rPr>
      </w:pPr>
    </w:p>
    <w:p w:rsidR="00BD222C" w:rsidRPr="00F028EB" w:rsidRDefault="00BD222C" w:rsidP="00F57488">
      <w:pPr>
        <w:ind w:left="1440"/>
        <w:rPr>
          <w:rtl/>
        </w:rPr>
      </w:pPr>
      <w:proofErr w:type="spellStart"/>
      <w:r>
        <w:t>Config</w:t>
      </w:r>
      <w:proofErr w:type="spellEnd"/>
      <w:r>
        <w:rPr>
          <w:rFonts w:hint="cs"/>
          <w:rtl/>
        </w:rPr>
        <w:t xml:space="preserve">: ההגדרות של </w:t>
      </w:r>
      <w:proofErr w:type="spellStart"/>
      <w:r>
        <w:rPr>
          <w:rFonts w:hint="cs"/>
          <w:rtl/>
        </w:rPr>
        <w:t>הבוט</w:t>
      </w:r>
      <w:proofErr w:type="spellEnd"/>
      <w:r>
        <w:rPr>
          <w:rFonts w:hint="cs"/>
          <w:rtl/>
        </w:rPr>
        <w:t>, הודעות ראשניות, איך הוא יראה והשם שלו.</w:t>
      </w:r>
    </w:p>
    <w:p w:rsidR="00BB709C" w:rsidRDefault="00CC5C98" w:rsidP="00062998">
      <w:pPr>
        <w:pStyle w:val="1"/>
        <w:numPr>
          <w:ilvl w:val="0"/>
          <w:numId w:val="19"/>
        </w:numPr>
        <w:rPr>
          <w:rtl/>
        </w:rPr>
      </w:pPr>
      <w:bookmarkStart w:id="9" w:name="_Toc71109367"/>
      <w:r>
        <w:rPr>
          <w:rFonts w:hint="cs"/>
          <w:rtl/>
        </w:rPr>
        <w:lastRenderedPageBreak/>
        <w:t>טכנולוגיות \ תוכנות צד שלישי</w:t>
      </w:r>
      <w:bookmarkEnd w:id="9"/>
    </w:p>
    <w:p w:rsidR="00D60EDC" w:rsidRDefault="00A548EF" w:rsidP="00A548EF">
      <w:pPr>
        <w:rPr>
          <w:b/>
          <w:bCs/>
        </w:rPr>
      </w:pPr>
      <w:r>
        <w:rPr>
          <w:rFonts w:hint="cs"/>
          <w:b/>
          <w:bCs/>
          <w:rtl/>
        </w:rPr>
        <w:t>שיטת ה"</w:t>
      </w:r>
      <w:r>
        <w:rPr>
          <w:b/>
          <w:bCs/>
        </w:rPr>
        <w:t>:"deployment</w:t>
      </w:r>
    </w:p>
    <w:p w:rsidR="00A548EF" w:rsidRDefault="00A548EF" w:rsidP="00A548EF">
      <w:pPr>
        <w:bidi w:val="0"/>
        <w:ind w:left="2880" w:firstLine="720"/>
        <w:jc w:val="right"/>
        <w:rPr>
          <w:b/>
          <w:bCs/>
        </w:rPr>
      </w:pPr>
      <w:r>
        <w:rPr>
          <w:rFonts w:hint="cs"/>
          <w:b/>
          <w:bCs/>
          <w:rtl/>
        </w:rPr>
        <w:t xml:space="preserve">דרך פריסת המוצר ומה שמאפשר </w:t>
      </w:r>
    </w:p>
    <w:p w:rsidR="00D60EDC" w:rsidRDefault="00A548EF" w:rsidP="00A548EF">
      <w:pPr>
        <w:bidi w:val="0"/>
        <w:ind w:left="425" w:firstLine="720"/>
        <w:jc w:val="right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603375" cy="411480"/>
            <wp:effectExtent l="0" t="0" r="0" b="7620"/>
            <wp:wrapSquare wrapText="bothSides"/>
            <wp:docPr id="117" name="תמונה 117" descr="The what and why of Docker. A Beginner's guide to Docker — how to… | by  Shanika Perera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what and why of Docker. A Beginner's guide to Docker — how to… | by  Shanika Perera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מריצים אותו בעזרת:</w:t>
      </w:r>
      <w:r>
        <w:rPr>
          <w:b/>
          <w:bCs/>
        </w:rPr>
        <w:t xml:space="preserve">,CI/CD </w:t>
      </w:r>
    </w:p>
    <w:p w:rsidR="00A548EF" w:rsidRDefault="00D60EDC" w:rsidP="00D60EDC">
      <w:pPr>
        <w:bidi w:val="0"/>
        <w:ind w:left="425" w:firstLine="720"/>
        <w:jc w:val="right"/>
        <w:rPr>
          <w:b/>
          <w:bCs/>
        </w:rPr>
      </w:pPr>
      <w:r>
        <w:rPr>
          <w:rFonts w:hint="cs"/>
          <w:b/>
          <w:bCs/>
          <w:rtl/>
        </w:rPr>
        <w:t>יש להוריד דוקר לפני)</w:t>
      </w:r>
      <w:r>
        <w:rPr>
          <w:b/>
          <w:bCs/>
        </w:rPr>
        <w:t>) Docker-compose up</w:t>
      </w:r>
    </w:p>
    <w:p w:rsidR="00A548EF" w:rsidRDefault="00A548EF" w:rsidP="00A548EF">
      <w:pPr>
        <w:bidi w:val="0"/>
        <w:ind w:left="425" w:firstLine="720"/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באמצעות דוקר מורדות כל החבילות הרלוונטיות לפרויקט, </w:t>
      </w:r>
    </w:p>
    <w:p w:rsidR="00D60EDC" w:rsidRDefault="00A548EF" w:rsidP="00A548EF">
      <w:pPr>
        <w:bidi w:val="0"/>
        <w:ind w:left="425" w:firstLine="720"/>
        <w:jc w:val="right"/>
        <w:rPr>
          <w:b/>
          <w:bCs/>
        </w:rPr>
      </w:pPr>
      <w:r>
        <w:rPr>
          <w:rFonts w:hint="cs"/>
          <w:b/>
          <w:bCs/>
          <w:rtl/>
        </w:rPr>
        <w:t>ניתן להפעיל שירותים שונים (לדוגמא נדרש שרת מסד נתונים)</w:t>
      </w:r>
    </w:p>
    <w:p w:rsidR="00D60EDC" w:rsidRDefault="00D60EDC" w:rsidP="00094793">
      <w:pPr>
        <w:ind w:firstLine="720"/>
        <w:rPr>
          <w:b/>
          <w:bCs/>
          <w:rtl/>
        </w:rPr>
      </w:pPr>
    </w:p>
    <w:p w:rsidR="00F028EB" w:rsidRPr="00C026D9" w:rsidRDefault="00CB7F5B" w:rsidP="00094793">
      <w:pPr>
        <w:ind w:firstLine="720"/>
        <w:rPr>
          <w:b/>
          <w:bCs/>
          <w:rtl/>
        </w:rPr>
      </w:pPr>
      <w:r>
        <w:rPr>
          <w:rFonts w:hint="cs"/>
          <w:b/>
          <w:bCs/>
          <w:rtl/>
        </w:rPr>
        <w:t xml:space="preserve">חבילות: </w:t>
      </w:r>
      <w:r w:rsidR="00094793" w:rsidRPr="00C026D9">
        <w:rPr>
          <w:rFonts w:hint="cs"/>
          <w:b/>
          <w:bCs/>
          <w:rtl/>
        </w:rPr>
        <w:t xml:space="preserve">לפי </w:t>
      </w:r>
      <w:proofErr w:type="spellStart"/>
      <w:r w:rsidR="00094793" w:rsidRPr="00C026D9">
        <w:rPr>
          <w:rFonts w:hint="cs"/>
          <w:b/>
          <w:bCs/>
        </w:rPr>
        <w:t>P</w:t>
      </w:r>
      <w:r w:rsidR="00094793" w:rsidRPr="00C026D9">
        <w:rPr>
          <w:b/>
          <w:bCs/>
        </w:rPr>
        <w:t>ackage.json</w:t>
      </w:r>
      <w:proofErr w:type="spellEnd"/>
      <w:r w:rsidR="00094793" w:rsidRPr="00C026D9">
        <w:rPr>
          <w:rFonts w:hint="cs"/>
          <w:b/>
          <w:bCs/>
          <w:rtl/>
        </w:rPr>
        <w:t>:</w:t>
      </w:r>
    </w:p>
    <w:p w:rsidR="00094793" w:rsidRDefault="00EC5430" w:rsidP="00D82BFF">
      <w:pPr>
        <w:pStyle w:val="2"/>
        <w:numPr>
          <w:ilvl w:val="0"/>
          <w:numId w:val="0"/>
        </w:numPr>
        <w:ind w:left="1505"/>
        <w:rPr>
          <w:rtl/>
        </w:rPr>
      </w:pPr>
      <w:bookmarkStart w:id="10" w:name="_Toc71109368"/>
      <w:r>
        <w:rPr>
          <w:rFonts w:hint="cs"/>
          <w:rtl/>
        </w:rPr>
        <w:t>צד שרת</w:t>
      </w:r>
      <w:bookmarkEnd w:id="10"/>
    </w:p>
    <w:p w:rsidR="00D11694" w:rsidRDefault="00D11694" w:rsidP="00D11694">
      <w:pPr>
        <w:pStyle w:val="20"/>
        <w:ind w:left="720"/>
        <w:rPr>
          <w:rtl/>
        </w:rPr>
      </w:pPr>
      <w:r>
        <w:rPr>
          <w:noProof/>
        </w:rPr>
        <w:drawing>
          <wp:inline distT="0" distB="0" distL="0" distR="0" wp14:anchorId="18DE6E86" wp14:editId="346FBCF4">
            <wp:extent cx="2597107" cy="951230"/>
            <wp:effectExtent l="0" t="0" r="0" b="1270"/>
            <wp:docPr id="115" name="תמונה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276" t="20062" b="-1"/>
                    <a:stretch/>
                  </pic:blipFill>
                  <pic:spPr bwMode="auto">
                    <a:xfrm>
                      <a:off x="0" y="0"/>
                      <a:ext cx="2598554" cy="9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BE9" w:rsidRDefault="00737BE9" w:rsidP="00D11694">
      <w:pPr>
        <w:pStyle w:val="20"/>
        <w:ind w:left="720"/>
        <w:rPr>
          <w:rtl/>
        </w:rPr>
      </w:pPr>
    </w:p>
    <w:p w:rsidR="00737BE9" w:rsidRDefault="00737BE9" w:rsidP="00751EDA">
      <w:pPr>
        <w:rPr>
          <w:rtl/>
        </w:rPr>
      </w:pPr>
      <w:r>
        <w:t xml:space="preserve"> </w:t>
      </w:r>
      <w:proofErr w:type="spellStart"/>
      <w:proofErr w:type="gramStart"/>
      <w:r>
        <w:t>cors</w:t>
      </w:r>
      <w:proofErr w:type="spellEnd"/>
      <w:proofErr w:type="gramEnd"/>
      <w:r>
        <w:rPr>
          <w:rtl/>
        </w:rPr>
        <w:t>–</w:t>
      </w:r>
      <w:r>
        <w:rPr>
          <w:rFonts w:hint="cs"/>
          <w:rtl/>
        </w:rPr>
        <w:t xml:space="preserve"> </w:t>
      </w:r>
      <w:r w:rsidR="00751EDA" w:rsidRPr="00751EDA">
        <w:t>Cross-Origin Resource Sharing</w:t>
      </w:r>
    </w:p>
    <w:p w:rsidR="00751EDA" w:rsidRDefault="00751EDA" w:rsidP="00751EDA"/>
    <w:p w:rsidR="00737BE9" w:rsidRDefault="00737BE9" w:rsidP="00737BE9">
      <w:pPr>
        <w:rPr>
          <w:rtl/>
        </w:rPr>
      </w:pPr>
      <w:proofErr w:type="gramStart"/>
      <w:r>
        <w:t>mongoose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186523">
        <w:rPr>
          <w:rFonts w:hint="cs"/>
          <w:rtl/>
        </w:rPr>
        <w:t xml:space="preserve"> </w:t>
      </w:r>
      <w:r w:rsidR="00186523">
        <w:rPr>
          <w:rFonts w:hint="cs"/>
        </w:rPr>
        <w:t>ORM</w:t>
      </w:r>
      <w:r w:rsidR="00186523">
        <w:rPr>
          <w:rFonts w:hint="cs"/>
          <w:rtl/>
        </w:rPr>
        <w:t xml:space="preserve"> שמאפשר התממשקות נוחה מול ה</w:t>
      </w:r>
      <w:r w:rsidR="00186523">
        <w:rPr>
          <w:rFonts w:hint="cs"/>
        </w:rPr>
        <w:t>DATABASE</w:t>
      </w:r>
    </w:p>
    <w:p w:rsidR="00737BE9" w:rsidRDefault="00737BE9" w:rsidP="00737BE9">
      <w:pPr>
        <w:rPr>
          <w:rtl/>
        </w:rPr>
      </w:pPr>
    </w:p>
    <w:p w:rsidR="00737BE9" w:rsidRDefault="00737BE9" w:rsidP="00861180">
      <w:proofErr w:type="gramStart"/>
      <w:r>
        <w:t>node-</w:t>
      </w:r>
      <w:proofErr w:type="spellStart"/>
      <w:r>
        <w:t>virustotal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proofErr w:type="spellStart"/>
      <w:r w:rsidR="00861180" w:rsidRPr="00861180">
        <w:t>VirusTotal</w:t>
      </w:r>
      <w:proofErr w:type="spellEnd"/>
      <w:r w:rsidR="00861180" w:rsidRPr="00861180">
        <w:t xml:space="preserve"> API for Node JS</w:t>
      </w:r>
      <w:r w:rsidR="00861180">
        <w:rPr>
          <w:rFonts w:hint="cs"/>
          <w:rtl/>
        </w:rPr>
        <w:t xml:space="preserve"> , באמצעות זה נשלח ומקבל המידע מ</w:t>
      </w:r>
      <w:proofErr w:type="spellStart"/>
      <w:r w:rsidR="00861180">
        <w:t>VirusTotal</w:t>
      </w:r>
      <w:proofErr w:type="spellEnd"/>
    </w:p>
    <w:p w:rsidR="00737BE9" w:rsidRDefault="00737BE9" w:rsidP="00737BE9">
      <w:pPr>
        <w:pStyle w:val="20"/>
      </w:pPr>
    </w:p>
    <w:p w:rsidR="00737BE9" w:rsidRPr="00D11694" w:rsidRDefault="00737BE9" w:rsidP="00737BE9">
      <w:pPr>
        <w:pStyle w:val="20"/>
        <w:rPr>
          <w:rtl/>
        </w:rPr>
      </w:pPr>
    </w:p>
    <w:p w:rsidR="00D11694" w:rsidRDefault="00EC5430" w:rsidP="00D82BFF">
      <w:pPr>
        <w:pStyle w:val="2"/>
        <w:numPr>
          <w:ilvl w:val="0"/>
          <w:numId w:val="0"/>
        </w:numPr>
        <w:ind w:left="1505"/>
        <w:rPr>
          <w:rtl/>
        </w:rPr>
      </w:pPr>
      <w:bookmarkStart w:id="11" w:name="_Toc71109369"/>
      <w:r>
        <w:rPr>
          <w:rFonts w:hint="cs"/>
          <w:rtl/>
        </w:rPr>
        <w:t>צד לקוח</w:t>
      </w:r>
      <w:bookmarkEnd w:id="11"/>
    </w:p>
    <w:p w:rsidR="00D11694" w:rsidRDefault="00D11694" w:rsidP="00D11694">
      <w:pPr>
        <w:rPr>
          <w:rtl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16BFA8A" wp14:editId="66775613">
            <wp:extent cx="2632300" cy="1859118"/>
            <wp:effectExtent l="0" t="0" r="0" b="8255"/>
            <wp:docPr id="116" name="תמונה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0396" cy="19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5D" w:rsidRDefault="009A345D" w:rsidP="00D11694">
      <w:pPr>
        <w:rPr>
          <w:rtl/>
        </w:rPr>
      </w:pPr>
    </w:p>
    <w:p w:rsidR="009A345D" w:rsidRDefault="009A345D" w:rsidP="00D11694">
      <w:pPr>
        <w:rPr>
          <w:rtl/>
        </w:rPr>
      </w:pPr>
      <w:proofErr w:type="spellStart"/>
      <w:proofErr w:type="gramStart"/>
      <w:r>
        <w:t>classnames</w:t>
      </w:r>
      <w:proofErr w:type="spellEnd"/>
      <w:proofErr w:type="gramEnd"/>
      <w:r>
        <w:t>, react-bootstrap, sass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עזרים בשביל </w:t>
      </w:r>
      <w:r>
        <w:rPr>
          <w:rFonts w:hint="cs"/>
        </w:rPr>
        <w:t>C</w:t>
      </w:r>
      <w:r>
        <w:t>omponents</w:t>
      </w:r>
      <w:r>
        <w:rPr>
          <w:rFonts w:hint="cs"/>
          <w:rtl/>
        </w:rPr>
        <w:t xml:space="preserve"> ועיצוב</w:t>
      </w:r>
    </w:p>
    <w:p w:rsidR="009A345D" w:rsidRDefault="009A345D" w:rsidP="00D11694">
      <w:pPr>
        <w:rPr>
          <w:rtl/>
        </w:rPr>
      </w:pPr>
    </w:p>
    <w:p w:rsidR="009A345D" w:rsidRDefault="009A345D" w:rsidP="00D11694">
      <w:pPr>
        <w:rPr>
          <w:rtl/>
        </w:rPr>
      </w:pPr>
      <w:proofErr w:type="spellStart"/>
      <w:proofErr w:type="gramStart"/>
      <w:r>
        <w:t>jquery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לקיחת מידע מצד השרת</w:t>
      </w:r>
    </w:p>
    <w:p w:rsidR="009A345D" w:rsidRDefault="009A345D" w:rsidP="00D11694">
      <w:pPr>
        <w:rPr>
          <w:rtl/>
        </w:rPr>
      </w:pPr>
    </w:p>
    <w:p w:rsidR="009A345D" w:rsidRDefault="009A345D" w:rsidP="00D11694">
      <w:pPr>
        <w:rPr>
          <w:rtl/>
        </w:rPr>
      </w:pPr>
      <w:proofErr w:type="gramStart"/>
      <w:r>
        <w:t>js-sha256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הפיכה ל</w:t>
      </w:r>
      <w:r>
        <w:rPr>
          <w:rFonts w:hint="cs"/>
        </w:rPr>
        <w:t>HASH</w:t>
      </w:r>
      <w:r>
        <w:rPr>
          <w:rFonts w:hint="cs"/>
          <w:rtl/>
        </w:rPr>
        <w:t xml:space="preserve"> בשביל ה</w:t>
      </w:r>
      <w:r>
        <w:rPr>
          <w:rFonts w:hint="cs"/>
        </w:rPr>
        <w:t>URL</w:t>
      </w:r>
      <w:r>
        <w:rPr>
          <w:rFonts w:hint="cs"/>
          <w:rtl/>
        </w:rPr>
        <w:t xml:space="preserve"> הנשלח ל</w:t>
      </w:r>
      <w:proofErr w:type="spellStart"/>
      <w:r>
        <w:t>VirusTotal</w:t>
      </w:r>
      <w:proofErr w:type="spellEnd"/>
    </w:p>
    <w:p w:rsidR="00BA79F2" w:rsidRDefault="00BA79F2" w:rsidP="00D11694">
      <w:pPr>
        <w:rPr>
          <w:rtl/>
        </w:rPr>
      </w:pPr>
    </w:p>
    <w:p w:rsidR="00EC5430" w:rsidRPr="00D11694" w:rsidRDefault="00BA79F2" w:rsidP="00E37A51">
      <w:pPr>
        <w:rPr>
          <w:rtl/>
        </w:rPr>
      </w:pPr>
      <w:proofErr w:type="gramStart"/>
      <w:r>
        <w:t>react-</w:t>
      </w:r>
      <w:proofErr w:type="spellStart"/>
      <w:r>
        <w:t>chatbot</w:t>
      </w:r>
      <w:proofErr w:type="spellEnd"/>
      <w:r>
        <w:t>-kit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הבוט</w:t>
      </w:r>
      <w:proofErr w:type="spellEnd"/>
    </w:p>
    <w:p w:rsidR="00DC5241" w:rsidRPr="00FB4D9C" w:rsidRDefault="007B1EDC" w:rsidP="00062998">
      <w:pPr>
        <w:pStyle w:val="1"/>
        <w:numPr>
          <w:ilvl w:val="0"/>
          <w:numId w:val="19"/>
        </w:numPr>
      </w:pPr>
      <w:bookmarkStart w:id="12" w:name="_Toc71109370"/>
      <w:r>
        <w:rPr>
          <w:rFonts w:hint="cs"/>
          <w:rtl/>
        </w:rPr>
        <w:lastRenderedPageBreak/>
        <w:t xml:space="preserve">נספח: </w:t>
      </w:r>
      <w:r w:rsidR="00DC5241">
        <w:rPr>
          <w:rFonts w:hint="cs"/>
          <w:rtl/>
        </w:rPr>
        <w:t>סיכום אישי</w:t>
      </w:r>
      <w:bookmarkEnd w:id="12"/>
    </w:p>
    <w:p w:rsidR="00FE4424" w:rsidRDefault="00810CBE" w:rsidP="00FE4424">
      <w:pPr>
        <w:pStyle w:val="2"/>
        <w:numPr>
          <w:ilvl w:val="0"/>
          <w:numId w:val="0"/>
        </w:numPr>
        <w:ind w:left="1701"/>
        <w:rPr>
          <w:rtl/>
        </w:rPr>
      </w:pPr>
      <w:bookmarkStart w:id="13" w:name="_Toc71109371"/>
      <w:r>
        <w:rPr>
          <w:rFonts w:hint="cs"/>
          <w:rtl/>
        </w:rPr>
        <w:t>האתגר</w:t>
      </w:r>
      <w:bookmarkEnd w:id="13"/>
    </w:p>
    <w:p w:rsidR="00810CBE" w:rsidRDefault="00810CBE" w:rsidP="00810CBE">
      <w:pPr>
        <w:ind w:left="720"/>
        <w:rPr>
          <w:rtl/>
        </w:rPr>
      </w:pPr>
      <w:r>
        <w:rPr>
          <w:rFonts w:hint="cs"/>
          <w:rtl/>
        </w:rPr>
        <w:t>האתגר העיקרי שעמד בפני היה ללמוד את כל הנושאים בעצמי ולחקור מה הדרך הנכונה ביותר כדי ליישם את האפליקציה.</w:t>
      </w:r>
    </w:p>
    <w:p w:rsidR="00FE4424" w:rsidRDefault="00FE4424" w:rsidP="00810CBE">
      <w:pPr>
        <w:ind w:left="720"/>
        <w:rPr>
          <w:rtl/>
        </w:rPr>
      </w:pPr>
      <w:r>
        <w:rPr>
          <w:rFonts w:hint="cs"/>
          <w:rtl/>
        </w:rPr>
        <w:t xml:space="preserve">בהתחלה היה לי קשה לתפוס איך כל דבר מתחבר אחד לשני, עד היום למדתי איך לפתור בעיות בנפרד ובזכות הפרויקט למדתי איך לעשות </w:t>
      </w:r>
      <w:proofErr w:type="spellStart"/>
      <w:r>
        <w:t>intergration</w:t>
      </w:r>
      <w:proofErr w:type="spellEnd"/>
      <w:r>
        <w:rPr>
          <w:rFonts w:hint="cs"/>
          <w:rtl/>
        </w:rPr>
        <w:t xml:space="preserve"> בצורה טובה.</w:t>
      </w:r>
    </w:p>
    <w:p w:rsidR="00810CBE" w:rsidRDefault="00810CBE" w:rsidP="00810CBE">
      <w:pPr>
        <w:ind w:left="720"/>
        <w:rPr>
          <w:rtl/>
        </w:rPr>
      </w:pPr>
    </w:p>
    <w:p w:rsidR="00810CBE" w:rsidRDefault="00810CBE" w:rsidP="00810CBE">
      <w:pPr>
        <w:ind w:left="720"/>
        <w:rPr>
          <w:rtl/>
        </w:rPr>
      </w:pPr>
      <w:r>
        <w:rPr>
          <w:rFonts w:hint="cs"/>
          <w:rtl/>
        </w:rPr>
        <w:t>התחלתי לחקור דברים ולהבין אותם בצורה הפשוטה ביותר, ולאחר מכן אחרי שהבנתי מה הכי נכון לעשות, התעמקתי ולמדתי על עצמי שאני מסוגלת להגיע לתוצרים גדולים.</w:t>
      </w:r>
    </w:p>
    <w:p w:rsidR="00FE4424" w:rsidRDefault="00FE4424" w:rsidP="00FE4424">
      <w:pPr>
        <w:ind w:left="720"/>
        <w:rPr>
          <w:rtl/>
        </w:rPr>
      </w:pPr>
      <w:r>
        <w:rPr>
          <w:rFonts w:hint="cs"/>
          <w:rtl/>
        </w:rPr>
        <w:t xml:space="preserve">בעתיד אלמד גם לכתוב </w:t>
      </w:r>
      <w:r>
        <w:t>test</w:t>
      </w:r>
      <w:r>
        <w:rPr>
          <w:rFonts w:hint="cs"/>
          <w:rtl/>
        </w:rPr>
        <w:t>ים כדי לייעל את תהליך העבודה והבדיקות.</w:t>
      </w:r>
    </w:p>
    <w:p w:rsidR="00810CBE" w:rsidRDefault="00810CBE" w:rsidP="00810CBE">
      <w:pPr>
        <w:ind w:left="720"/>
        <w:rPr>
          <w:rtl/>
        </w:rPr>
      </w:pPr>
    </w:p>
    <w:p w:rsidR="00A06863" w:rsidRDefault="00D82BFF" w:rsidP="00FE4424">
      <w:pPr>
        <w:pStyle w:val="2"/>
        <w:numPr>
          <w:ilvl w:val="0"/>
          <w:numId w:val="0"/>
        </w:numPr>
        <w:ind w:left="1701"/>
      </w:pPr>
      <w:bookmarkStart w:id="14" w:name="_Toc71109372"/>
      <w:r>
        <w:rPr>
          <w:rFonts w:hint="cs"/>
          <w:rtl/>
        </w:rPr>
        <w:t>בניית האפליקציה</w:t>
      </w:r>
      <w:bookmarkEnd w:id="14"/>
    </w:p>
    <w:p w:rsidR="00FE4424" w:rsidRDefault="00FE4424" w:rsidP="005A318C">
      <w:pPr>
        <w:ind w:left="720"/>
        <w:rPr>
          <w:rtl/>
        </w:rPr>
      </w:pPr>
      <w:r>
        <w:rPr>
          <w:rFonts w:hint="cs"/>
          <w:rtl/>
        </w:rPr>
        <w:t xml:space="preserve">תהליך בניית האפליקציה היה שונה ממה שעשיתי בדרך כלל, בנוסף, למדתי על הקשיים התשתיים שיכולים לעמוד בפניי, למשל בעקבות </w:t>
      </w:r>
      <w:r>
        <w:rPr>
          <w:rFonts w:hint="cs"/>
        </w:rPr>
        <w:t>C</w:t>
      </w:r>
      <w:r>
        <w:t>uckoo</w:t>
      </w:r>
      <w:r>
        <w:rPr>
          <w:rFonts w:hint="cs"/>
          <w:rtl/>
        </w:rPr>
        <w:t xml:space="preserve"> שדרש מקום רב ה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 שלי הפסיק לעבוד וככה הייתי צריכה לטפל גם בו, יצרתי </w:t>
      </w:r>
      <w:r>
        <w:t>partition</w:t>
      </w:r>
      <w:r>
        <w:rPr>
          <w:rFonts w:hint="cs"/>
          <w:rtl/>
        </w:rPr>
        <w:t xml:space="preserve"> חדש בשביל שיהיה לי עוד מקום והשתמשתי ב </w:t>
      </w:r>
      <w:r>
        <w:t>system rescue cd</w:t>
      </w:r>
      <w:r>
        <w:rPr>
          <w:rFonts w:hint="cs"/>
          <w:rtl/>
        </w:rPr>
        <w:t xml:space="preserve"> כדי להעביר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:rsidR="00005707" w:rsidRPr="00FE4424" w:rsidRDefault="00005707" w:rsidP="00005707">
      <w:pPr>
        <w:ind w:left="720"/>
        <w:rPr>
          <w:rtl/>
        </w:rPr>
      </w:pPr>
      <w:r>
        <w:rPr>
          <w:rFonts w:hint="cs"/>
          <w:rtl/>
        </w:rPr>
        <w:t xml:space="preserve">בנוסף, גיליתי שהתיעוד הרשמי של </w:t>
      </w:r>
      <w:r>
        <w:t>cuckoo</w:t>
      </w:r>
      <w:r>
        <w:rPr>
          <w:rFonts w:hint="cs"/>
          <w:rtl/>
        </w:rPr>
        <w:t xml:space="preserve"> לא מעודכן, מה שהקשה עליי להגיע לפתרון.</w:t>
      </w:r>
    </w:p>
    <w:p w:rsidR="00FE4424" w:rsidRDefault="00FE4424" w:rsidP="00FE4424">
      <w:pPr>
        <w:ind w:firstLine="720"/>
        <w:rPr>
          <w:rtl/>
        </w:rPr>
      </w:pPr>
    </w:p>
    <w:p w:rsidR="00D361B4" w:rsidRDefault="00A06863" w:rsidP="00FE4424">
      <w:pPr>
        <w:ind w:firstLine="720"/>
        <w:rPr>
          <w:rtl/>
        </w:rPr>
      </w:pPr>
      <w:r>
        <w:rPr>
          <w:rFonts w:hint="cs"/>
          <w:rtl/>
        </w:rPr>
        <w:t xml:space="preserve">מאוד נהנתי מבניית האפליקצייה, זה היה דבר שונה מכל קוד אחר שכתבתי ואפילו יותר נהנתי </w:t>
      </w:r>
      <w:r>
        <w:rPr>
          <w:rFonts w:hint="cs"/>
          <w:rtl/>
        </w:rPr>
        <w:tab/>
        <w:t xml:space="preserve">לעשות את הפרויקט הזה מאשר לעשות משהו במגשימים, נהנתי מהתהליך ומהעובדה שהייתי </w:t>
      </w:r>
      <w:r>
        <w:rPr>
          <w:rFonts w:hint="cs"/>
          <w:rtl/>
        </w:rPr>
        <w:tab/>
        <w:t xml:space="preserve">צריכה ללמוד מלא דברים לבד, לחקור מה הדרך הנכונה ביותר, עם מה הכי נכון להשתמש ולהכיר </w:t>
      </w:r>
      <w:r>
        <w:rPr>
          <w:rFonts w:hint="cs"/>
          <w:rtl/>
        </w:rPr>
        <w:tab/>
        <w:t>דרכים שונות לפתרון.</w:t>
      </w:r>
    </w:p>
    <w:p w:rsidR="00A06863" w:rsidRDefault="00A06863" w:rsidP="00513789">
      <w:pPr>
        <w:rPr>
          <w:rtl/>
        </w:rPr>
      </w:pPr>
      <w:r>
        <w:rPr>
          <w:rtl/>
        </w:rPr>
        <w:tab/>
      </w:r>
    </w:p>
    <w:p w:rsidR="00513789" w:rsidRDefault="00513789" w:rsidP="00513789">
      <w:pPr>
        <w:rPr>
          <w:rtl/>
        </w:rPr>
      </w:pPr>
      <w:r>
        <w:tab/>
      </w:r>
      <w:r>
        <w:rPr>
          <w:rFonts w:hint="cs"/>
          <w:rtl/>
        </w:rPr>
        <w:t xml:space="preserve">אהבתי לעבוד עם המערכת של </w:t>
      </w:r>
      <w:r>
        <w:rPr>
          <w:rFonts w:hint="cs"/>
        </w:rPr>
        <w:t>CUCKOO</w:t>
      </w:r>
      <w:r>
        <w:rPr>
          <w:rFonts w:hint="cs"/>
          <w:rtl/>
        </w:rPr>
        <w:t xml:space="preserve"> למרות הקושי שהיה, ולבנות את צד השרת.</w:t>
      </w:r>
    </w:p>
    <w:p w:rsidR="009270D0" w:rsidRDefault="00DC2D04" w:rsidP="00A50BA9">
      <w:pPr>
        <w:pStyle w:val="1"/>
        <w:numPr>
          <w:ilvl w:val="0"/>
          <w:numId w:val="19"/>
        </w:numPr>
      </w:pPr>
      <w:bookmarkStart w:id="15" w:name="_Toc71109373"/>
      <w:r>
        <w:rPr>
          <w:rFonts w:hint="cs"/>
          <w:rtl/>
        </w:rPr>
        <w:lastRenderedPageBreak/>
        <w:t>נ</w:t>
      </w:r>
      <w:r w:rsidR="00CB26DB">
        <w:rPr>
          <w:rtl/>
        </w:rPr>
        <w:t>ס</w:t>
      </w:r>
      <w:r>
        <w:rPr>
          <w:rFonts w:hint="cs"/>
          <w:rtl/>
        </w:rPr>
        <w:t xml:space="preserve">פח: </w:t>
      </w:r>
      <w:r w:rsidR="00A50BA9">
        <w:rPr>
          <w:rtl/>
        </w:rPr>
        <w:t>הכנות והרצות</w:t>
      </w:r>
      <w:bookmarkEnd w:id="15"/>
    </w:p>
    <w:p w:rsidR="009270D0" w:rsidRDefault="009270D0" w:rsidP="009270D0">
      <w:pPr>
        <w:pStyle w:val="2"/>
        <w:numPr>
          <w:ilvl w:val="0"/>
          <w:numId w:val="0"/>
        </w:numPr>
        <w:ind w:left="1701"/>
        <w:rPr>
          <w:rtl/>
        </w:rPr>
      </w:pPr>
      <w:bookmarkStart w:id="16" w:name="_Toc71109374"/>
      <w:proofErr w:type="spellStart"/>
      <w:r>
        <w:t>Virtualbox</w:t>
      </w:r>
      <w:proofErr w:type="spellEnd"/>
      <w:r>
        <w:t xml:space="preserve"> of windows</w:t>
      </w:r>
      <w:bookmarkEnd w:id="16"/>
    </w:p>
    <w:p w:rsidR="009270D0" w:rsidRPr="00CE0C76" w:rsidRDefault="009270D0" w:rsidP="009270D0">
      <w:pPr>
        <w:pStyle w:val="ind2"/>
        <w:numPr>
          <w:ilvl w:val="0"/>
          <w:numId w:val="0"/>
        </w:numPr>
        <w:ind w:left="1701"/>
        <w:rPr>
          <w:b/>
          <w:bCs/>
        </w:rPr>
      </w:pPr>
      <w:hyperlink r:id="rId25" w:history="1">
        <w:r w:rsidRPr="00CE0C76">
          <w:rPr>
            <w:rStyle w:val="Hyperlink"/>
            <w:b/>
            <w:bCs/>
            <w:rtl/>
          </w:rPr>
          <w:t xml:space="preserve">לעשות </w:t>
        </w:r>
        <w:r w:rsidRPr="00CE0C76">
          <w:rPr>
            <w:rStyle w:val="Hyperlink"/>
            <w:b/>
            <w:bCs/>
          </w:rPr>
          <w:t>import</w:t>
        </w:r>
        <w:r w:rsidRPr="00CE0C76">
          <w:rPr>
            <w:rStyle w:val="Hyperlink"/>
            <w:b/>
            <w:bCs/>
            <w:rtl/>
          </w:rPr>
          <w:t xml:space="preserve"> למה שנמצא בדרייב</w:t>
        </w:r>
      </w:hyperlink>
      <w:r w:rsidRPr="00CE0C76">
        <w:rPr>
          <w:b/>
          <w:bCs/>
          <w:rtl/>
        </w:rPr>
        <w:t xml:space="preserve"> </w:t>
      </w:r>
    </w:p>
    <w:p w:rsidR="009270D0" w:rsidRPr="00CE0C76" w:rsidRDefault="009270D0" w:rsidP="009270D0">
      <w:pPr>
        <w:pStyle w:val="ind2"/>
        <w:numPr>
          <w:ilvl w:val="0"/>
          <w:numId w:val="0"/>
        </w:numPr>
        <w:ind w:left="1701"/>
        <w:rPr>
          <w:b/>
          <w:bCs/>
        </w:rPr>
      </w:pPr>
    </w:p>
    <w:p w:rsidR="009270D0" w:rsidRPr="005116B8" w:rsidRDefault="009270D0" w:rsidP="009270D0">
      <w:pPr>
        <w:pStyle w:val="ind2"/>
        <w:numPr>
          <w:ilvl w:val="0"/>
          <w:numId w:val="0"/>
        </w:numPr>
        <w:ind w:left="1701"/>
        <w:rPr>
          <w:b/>
          <w:bCs/>
          <w:u w:val="single"/>
        </w:rPr>
      </w:pPr>
      <w:r w:rsidRPr="005116B8">
        <w:rPr>
          <w:b/>
          <w:bCs/>
          <w:u w:val="single"/>
          <w:rtl/>
        </w:rPr>
        <w:t xml:space="preserve">או ליצור </w:t>
      </w:r>
      <w:proofErr w:type="spellStart"/>
      <w:r w:rsidRPr="005116B8">
        <w:rPr>
          <w:b/>
          <w:bCs/>
          <w:u w:val="single"/>
        </w:rPr>
        <w:t>virtualbox</w:t>
      </w:r>
      <w:proofErr w:type="spellEnd"/>
      <w:r w:rsidRPr="005116B8">
        <w:rPr>
          <w:b/>
          <w:bCs/>
          <w:u w:val="single"/>
        </w:rPr>
        <w:t xml:space="preserve"> </w:t>
      </w:r>
      <w:r w:rsidRPr="005116B8">
        <w:rPr>
          <w:b/>
          <w:bCs/>
          <w:u w:val="single"/>
          <w:rtl/>
        </w:rPr>
        <w:t xml:space="preserve"> של </w:t>
      </w:r>
      <w:proofErr w:type="spellStart"/>
      <w:r w:rsidRPr="005116B8">
        <w:rPr>
          <w:b/>
          <w:bCs/>
          <w:u w:val="single"/>
          <w:rtl/>
        </w:rPr>
        <w:t>ווינדווס</w:t>
      </w:r>
      <w:proofErr w:type="spellEnd"/>
      <w:r w:rsidRPr="005116B8">
        <w:rPr>
          <w:b/>
          <w:bCs/>
          <w:u w:val="single"/>
          <w:rtl/>
        </w:rPr>
        <w:t xml:space="preserve"> 7:</w:t>
      </w:r>
    </w:p>
    <w:p w:rsidR="009270D0" w:rsidRDefault="009270D0" w:rsidP="009270D0">
      <w:pPr>
        <w:pStyle w:val="ind2"/>
        <w:numPr>
          <w:ilvl w:val="0"/>
          <w:numId w:val="0"/>
        </w:numPr>
        <w:ind w:left="1701"/>
      </w:pPr>
      <w:r>
        <w:rPr>
          <w:rtl/>
        </w:rPr>
        <w:t>לצרף אליו את ה</w:t>
      </w:r>
      <w:proofErr w:type="spellStart"/>
      <w:r>
        <w:t>iso</w:t>
      </w:r>
      <w:proofErr w:type="spellEnd"/>
      <w:r>
        <w:t xml:space="preserve"> </w:t>
      </w:r>
      <w:r>
        <w:rPr>
          <w:rtl/>
        </w:rPr>
        <w:t xml:space="preserve"> המתאים, נדרש במכונה מינימום 20 </w:t>
      </w:r>
      <w:r>
        <w:t>GB</w:t>
      </w:r>
    </w:p>
    <w:p w:rsidR="009270D0" w:rsidRDefault="009270D0" w:rsidP="009270D0">
      <w:pPr>
        <w:pStyle w:val="ind2"/>
        <w:numPr>
          <w:ilvl w:val="0"/>
          <w:numId w:val="0"/>
        </w:numPr>
        <w:ind w:left="1701"/>
      </w:pPr>
      <w:r>
        <w:rPr>
          <w:rtl/>
        </w:rPr>
        <w:t>לאחר ההתקנה יש להוסיף את הדברים הבאים בהגדרות:</w:t>
      </w:r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</w:p>
    <w:p w:rsidR="009270D0" w:rsidRPr="00CE0C76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  <w:u w:val="single"/>
        </w:rPr>
      </w:pPr>
      <w:r w:rsidRPr="00CE0C76">
        <w:rPr>
          <w:rFonts w:ascii="David" w:hAnsi="David" w:hint="cs"/>
          <w:u w:val="single"/>
          <w:rtl/>
        </w:rPr>
        <w:t>ב</w:t>
      </w:r>
      <w:r w:rsidRPr="00CE0C76">
        <w:rPr>
          <w:rFonts w:ascii="David" w:hAnsi="David" w:hint="cs"/>
          <w:u w:val="single"/>
        </w:rPr>
        <w:t>network</w:t>
      </w:r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r w:rsidRPr="00080061">
        <w:rPr>
          <w:rFonts w:ascii="David" w:hAnsi="David" w:hint="cs"/>
          <w:rtl/>
        </w:rPr>
        <w:t xml:space="preserve">להוסיף </w:t>
      </w:r>
      <w:r w:rsidRPr="00080061">
        <w:rPr>
          <w:rFonts w:ascii="David" w:hAnsi="David" w:hint="cs"/>
        </w:rPr>
        <w:t xml:space="preserve">host only adapter </w:t>
      </w:r>
      <w:r w:rsidRPr="00080061">
        <w:rPr>
          <w:rFonts w:ascii="David" w:hAnsi="David" w:hint="cs"/>
          <w:rtl/>
        </w:rPr>
        <w:t xml:space="preserve"> של </w:t>
      </w:r>
      <w:r w:rsidRPr="00080061">
        <w:rPr>
          <w:rFonts w:ascii="David" w:hAnsi="David" w:hint="cs"/>
        </w:rPr>
        <w:t>vboxnet0</w:t>
      </w:r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</w:p>
    <w:p w:rsidR="009270D0" w:rsidRPr="00CE0C76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  <w:u w:val="single"/>
        </w:rPr>
      </w:pPr>
      <w:r w:rsidRPr="00CE0C76">
        <w:rPr>
          <w:rFonts w:ascii="David" w:hAnsi="David" w:hint="cs"/>
          <w:u w:val="single"/>
          <w:rtl/>
        </w:rPr>
        <w:t>ב</w:t>
      </w:r>
      <w:proofErr w:type="spellStart"/>
      <w:r w:rsidRPr="00CE0C76">
        <w:rPr>
          <w:rFonts w:ascii="David" w:hAnsi="David" w:hint="cs"/>
          <w:u w:val="single"/>
        </w:rPr>
        <w:t>filesharing</w:t>
      </w:r>
      <w:proofErr w:type="spellEnd"/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r w:rsidRPr="00080061">
        <w:rPr>
          <w:rFonts w:ascii="David" w:hAnsi="David" w:hint="cs"/>
          <w:rtl/>
        </w:rPr>
        <w:t>לבחור מקום בו תהיה התיקייה המשותפת</w:t>
      </w:r>
    </w:p>
    <w:p w:rsidR="009270D0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r w:rsidRPr="00080061">
        <w:rPr>
          <w:rFonts w:ascii="David" w:hAnsi="David" w:hint="cs"/>
          <w:rtl/>
        </w:rPr>
        <w:t xml:space="preserve">להוסיף בה את הקבצים הבאים ואת </w:t>
      </w:r>
      <w:r w:rsidRPr="00080061">
        <w:rPr>
          <w:rFonts w:ascii="David" w:hAnsi="David" w:hint="cs"/>
        </w:rPr>
        <w:t>agent.py</w:t>
      </w:r>
      <w:r w:rsidRPr="00080061">
        <w:rPr>
          <w:rFonts w:ascii="David" w:hAnsi="David" w:hint="cs"/>
          <w:rtl/>
        </w:rPr>
        <w:t xml:space="preserve"> שנמצא בחלק של ה</w:t>
      </w:r>
      <w:r w:rsidRPr="00080061">
        <w:rPr>
          <w:rFonts w:ascii="David" w:hAnsi="David" w:hint="cs"/>
        </w:rPr>
        <w:t>cuckoo</w:t>
      </w:r>
    </w:p>
    <w:p w:rsidR="009270D0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hyperlink r:id="rId26" w:history="1">
        <w:r w:rsidRPr="004F6FC6">
          <w:rPr>
            <w:rStyle w:val="Hyperlink"/>
            <w:rFonts w:ascii="David" w:hAnsi="David"/>
          </w:rPr>
          <w:t>Pyrhon2.7</w:t>
        </w:r>
      </w:hyperlink>
    </w:p>
    <w:p w:rsidR="009270D0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hyperlink r:id="rId27" w:anchor="md5=33c3a581ff1538b4f79b4651084090c8" w:history="1">
        <w:r w:rsidRPr="004F6A3C">
          <w:rPr>
            <w:rStyle w:val="Hyperlink"/>
            <w:rFonts w:ascii="David" w:hAnsi="David"/>
          </w:rPr>
          <w:t>Python pillow</w:t>
        </w:r>
      </w:hyperlink>
    </w:p>
    <w:p w:rsidR="009270D0" w:rsidRPr="00080061" w:rsidRDefault="009270D0" w:rsidP="009270D0">
      <w:pPr>
        <w:pStyle w:val="ind2"/>
        <w:numPr>
          <w:ilvl w:val="0"/>
          <w:numId w:val="0"/>
        </w:numPr>
        <w:ind w:left="907"/>
        <w:rPr>
          <w:rFonts w:ascii="David" w:hAnsi="David"/>
        </w:rPr>
      </w:pPr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r w:rsidRPr="00080061">
        <w:rPr>
          <w:rFonts w:ascii="David" w:hAnsi="David" w:hint="cs"/>
          <w:rtl/>
        </w:rPr>
        <w:t xml:space="preserve">לאחר מכן כאשר המכונה פועלת, יש לבחור באפשרות בסרגל למעלה בה רשום </w:t>
      </w:r>
      <w:r w:rsidRPr="00080061">
        <w:rPr>
          <w:rFonts w:ascii="David" w:hAnsi="David" w:hint="cs"/>
        </w:rPr>
        <w:t xml:space="preserve">devices </w:t>
      </w:r>
      <w:r w:rsidRPr="00080061">
        <w:rPr>
          <w:rFonts w:ascii="David" w:hAnsi="David" w:hint="cs"/>
          <w:rtl/>
        </w:rPr>
        <w:t xml:space="preserve"> ולבחור באפשרות האחרונה, להוריד את </w:t>
      </w:r>
      <w:proofErr w:type="spellStart"/>
      <w:r w:rsidRPr="00080061">
        <w:rPr>
          <w:rFonts w:ascii="David" w:hAnsi="David" w:hint="cs"/>
          <w:rtl/>
        </w:rPr>
        <w:t>הכל</w:t>
      </w:r>
      <w:proofErr w:type="spellEnd"/>
      <w:r w:rsidRPr="00080061">
        <w:rPr>
          <w:rFonts w:ascii="David" w:hAnsi="David" w:hint="cs"/>
          <w:rtl/>
        </w:rPr>
        <w:t xml:space="preserve">, ללחוץ על </w:t>
      </w:r>
      <w:r w:rsidRPr="00080061">
        <w:rPr>
          <w:rFonts w:ascii="David" w:hAnsi="David" w:hint="cs"/>
        </w:rPr>
        <w:t xml:space="preserve">computer </w:t>
      </w:r>
      <w:r w:rsidRPr="00080061">
        <w:rPr>
          <w:rFonts w:ascii="David" w:hAnsi="David" w:hint="cs"/>
          <w:rtl/>
        </w:rPr>
        <w:t xml:space="preserve"> ולהפעיל את מה שהורדנו ולבסוף לאפשר הפעלה מחדש.</w:t>
      </w:r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</w:p>
    <w:p w:rsidR="009270D0" w:rsidRPr="00080061" w:rsidRDefault="009270D0" w:rsidP="009270D0">
      <w:pPr>
        <w:pStyle w:val="ind2"/>
        <w:numPr>
          <w:ilvl w:val="0"/>
          <w:numId w:val="0"/>
        </w:numPr>
        <w:ind w:left="1701"/>
        <w:rPr>
          <w:rFonts w:ascii="David" w:hAnsi="David"/>
        </w:rPr>
      </w:pPr>
      <w:r w:rsidRPr="00080061">
        <w:rPr>
          <w:rFonts w:ascii="David" w:hAnsi="David" w:hint="cs"/>
          <w:rtl/>
        </w:rPr>
        <w:t xml:space="preserve">כאשר המכונה נדלקה יש ללחוץ על </w:t>
      </w:r>
      <w:r w:rsidRPr="00080061">
        <w:rPr>
          <w:rFonts w:ascii="David" w:hAnsi="David" w:hint="cs"/>
        </w:rPr>
        <w:t xml:space="preserve">network </w:t>
      </w:r>
      <w:r w:rsidRPr="00080061">
        <w:rPr>
          <w:rFonts w:ascii="David" w:hAnsi="David" w:hint="cs"/>
          <w:rtl/>
        </w:rPr>
        <w:t xml:space="preserve"> ושם אמורה </w:t>
      </w:r>
      <w:proofErr w:type="spellStart"/>
      <w:r w:rsidRPr="00080061">
        <w:rPr>
          <w:rFonts w:ascii="David" w:hAnsi="David" w:hint="cs"/>
          <w:rtl/>
        </w:rPr>
        <w:t>להופיעה</w:t>
      </w:r>
      <w:proofErr w:type="spellEnd"/>
      <w:r w:rsidRPr="00080061">
        <w:rPr>
          <w:rFonts w:ascii="David" w:hAnsi="David" w:hint="cs"/>
          <w:rtl/>
        </w:rPr>
        <w:t xml:space="preserve"> התיקייה המשותפת עם הקבצים, יש להריץ את ההתקנה של </w:t>
      </w:r>
      <w:proofErr w:type="spellStart"/>
      <w:r w:rsidRPr="00080061">
        <w:rPr>
          <w:rFonts w:ascii="David" w:hAnsi="David" w:hint="cs"/>
          <w:rtl/>
        </w:rPr>
        <w:t>פייתון</w:t>
      </w:r>
      <w:proofErr w:type="spellEnd"/>
      <w:r w:rsidRPr="00080061">
        <w:rPr>
          <w:rFonts w:ascii="David" w:hAnsi="David" w:hint="cs"/>
          <w:rtl/>
        </w:rPr>
        <w:t xml:space="preserve">, לאחר מכן את ההתקנה </w:t>
      </w:r>
      <w:proofErr w:type="spellStart"/>
      <w:r w:rsidRPr="00080061">
        <w:rPr>
          <w:rFonts w:ascii="David" w:hAnsi="David" w:hint="cs"/>
          <w:rtl/>
        </w:rPr>
        <w:t>השניה</w:t>
      </w:r>
      <w:proofErr w:type="spellEnd"/>
      <w:r w:rsidRPr="00080061">
        <w:rPr>
          <w:rFonts w:ascii="David" w:hAnsi="David" w:hint="cs"/>
          <w:rtl/>
        </w:rPr>
        <w:t xml:space="preserve"> ולבסוף לפתוח את </w:t>
      </w:r>
      <w:r w:rsidRPr="00080061">
        <w:rPr>
          <w:rFonts w:ascii="David" w:hAnsi="David" w:hint="cs"/>
        </w:rPr>
        <w:t xml:space="preserve">agent </w:t>
      </w:r>
      <w:r w:rsidRPr="00080061">
        <w:rPr>
          <w:rFonts w:ascii="David" w:hAnsi="David" w:hint="cs"/>
          <w:rtl/>
        </w:rPr>
        <w:t xml:space="preserve"> וליצור </w:t>
      </w:r>
      <w:r w:rsidRPr="00080061">
        <w:rPr>
          <w:rFonts w:ascii="David" w:hAnsi="David" w:hint="cs"/>
        </w:rPr>
        <w:t>snapshot</w:t>
      </w:r>
    </w:p>
    <w:p w:rsidR="009270D0" w:rsidRDefault="00872024" w:rsidP="009270D0">
      <w:pPr>
        <w:pStyle w:val="ind2"/>
        <w:numPr>
          <w:ilvl w:val="0"/>
          <w:numId w:val="0"/>
        </w:numPr>
        <w:ind w:left="1701"/>
        <w:rPr>
          <w:rFonts w:cs="Times New Roman"/>
          <w:rtl/>
        </w:rPr>
      </w:pPr>
      <w:r w:rsidRPr="00872024">
        <w:rPr>
          <w:b/>
          <w:bCs/>
          <w:color w:val="000080"/>
          <w:sz w:val="28"/>
          <w:szCs w:val="32"/>
          <w:u w:val="single"/>
          <w:lang w:eastAsia="en-US"/>
        </w:rPr>
        <w:t>Preparations and running</w:t>
      </w:r>
    </w:p>
    <w:p w:rsidR="00872024" w:rsidRPr="0075330C" w:rsidRDefault="00872024" w:rsidP="00872024">
      <w:pPr>
        <w:shd w:val="clear" w:color="auto" w:fill="161B22"/>
        <w:bidi w:val="0"/>
        <w:outlineLvl w:val="1"/>
        <w:rPr>
          <w:rFonts w:ascii="Segoe UI" w:hAnsi="Segoe UI" w:cs="Segoe UI"/>
          <w:b/>
          <w:bCs/>
          <w:color w:val="F0F6FC"/>
          <w:sz w:val="36"/>
          <w:szCs w:val="36"/>
        </w:rPr>
      </w:pPr>
      <w:bookmarkStart w:id="17" w:name="_Toc71109133"/>
      <w:bookmarkStart w:id="18" w:name="_Toc71109375"/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>Extract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attack-patterns.zip</w:t>
      </w:r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> in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oap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-app/backend/database</w:t>
      </w:r>
      <w:bookmarkEnd w:id="17"/>
      <w:bookmarkEnd w:id="18"/>
    </w:p>
    <w:p w:rsidR="00872024" w:rsidRPr="00872024" w:rsidRDefault="00872024" w:rsidP="00872024">
      <w:pPr>
        <w:shd w:val="clear" w:color="auto" w:fill="161B22"/>
        <w:bidi w:val="0"/>
        <w:spacing w:after="240"/>
        <w:rPr>
          <w:rFonts w:ascii="Segoe UI" w:hAnsi="Segoe UI" w:cs="Segoe UI"/>
          <w:color w:val="F0F6FC"/>
        </w:rPr>
      </w:pPr>
      <w:r w:rsidRPr="00872024">
        <w:rPr>
          <w:rFonts w:ascii="Segoe UI" w:hAnsi="Segoe UI" w:cs="Segoe UI"/>
          <w:color w:val="F0F6FC"/>
        </w:rPr>
        <w:t xml:space="preserve">Make sure the folder </w:t>
      </w:r>
      <w:proofErr w:type="spellStart"/>
      <w:r w:rsidRPr="00872024">
        <w:rPr>
          <w:rFonts w:ascii="Segoe UI" w:hAnsi="Segoe UI" w:cs="Segoe UI"/>
          <w:color w:val="F0F6FC"/>
        </w:rPr>
        <w:t>containts</w:t>
      </w:r>
      <w:proofErr w:type="spellEnd"/>
      <w:r w:rsidRPr="00872024">
        <w:rPr>
          <w:rFonts w:ascii="Segoe UI" w:hAnsi="Segoe UI" w:cs="Segoe UI"/>
          <w:color w:val="F0F6FC"/>
        </w:rPr>
        <w:t xml:space="preserve"> files and not a directory (use extract here)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1"/>
        <w:rPr>
          <w:rFonts w:ascii="Segoe UI" w:hAnsi="Segoe UI" w:cs="Segoe UI"/>
          <w:b/>
          <w:bCs/>
          <w:color w:val="F0F6FC"/>
          <w:sz w:val="36"/>
          <w:szCs w:val="36"/>
        </w:rPr>
      </w:pPr>
      <w:bookmarkStart w:id="19" w:name="_Toc71109134"/>
      <w:bookmarkStart w:id="20" w:name="_Toc71109376"/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>Please notice!</w:t>
      </w:r>
      <w:bookmarkEnd w:id="19"/>
      <w:bookmarkEnd w:id="20"/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bookmarkStart w:id="21" w:name="_Toc71109135"/>
      <w:bookmarkStart w:id="22" w:name="_Toc71109377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 xml:space="preserve">In order to use cuckoo in the </w:t>
      </w:r>
      <w:proofErr w:type="spellStart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chatbot</w:t>
      </w:r>
      <w:proofErr w:type="spellEnd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 xml:space="preserve"> you have to do the following steps:</w:t>
      </w:r>
      <w:bookmarkEnd w:id="21"/>
      <w:bookmarkEnd w:id="22"/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3"/>
        <w:rPr>
          <w:rFonts w:ascii="Segoe UI" w:hAnsi="Segoe UI" w:cs="Segoe UI"/>
          <w:b/>
          <w:bCs/>
          <w:color w:val="F0F6FC"/>
        </w:rPr>
      </w:pPr>
      <w:proofErr w:type="gramStart"/>
      <w:r w:rsidRPr="0075330C">
        <w:rPr>
          <w:rFonts w:ascii="Segoe UI" w:hAnsi="Segoe UI" w:cs="Segoe UI"/>
          <w:b/>
          <w:bCs/>
          <w:color w:val="F0F6FC"/>
        </w:rPr>
        <w:t>in</w:t>
      </w:r>
      <w:proofErr w:type="gramEnd"/>
      <w:r w:rsidRPr="0075330C">
        <w:rPr>
          <w:rFonts w:ascii="Segoe UI" w:hAnsi="Segoe UI" w:cs="Segoe UI"/>
          <w:b/>
          <w:bCs/>
          <w:color w:val="F0F6FC"/>
        </w:rPr>
        <w:t xml:space="preserve"> </w:t>
      </w:r>
      <w:proofErr w:type="spellStart"/>
      <w:r w:rsidRPr="0075330C">
        <w:rPr>
          <w:rFonts w:ascii="Segoe UI" w:hAnsi="Segoe UI" w:cs="Segoe UI"/>
          <w:b/>
          <w:bCs/>
          <w:color w:val="F0F6FC"/>
        </w:rPr>
        <w:t>ubuntu</w:t>
      </w:r>
      <w:proofErr w:type="spellEnd"/>
      <w:r w:rsidRPr="0075330C">
        <w:rPr>
          <w:rFonts w:ascii="Segoe UI" w:hAnsi="Segoe UI" w:cs="Segoe UI"/>
          <w:b/>
          <w:bCs/>
          <w:color w:val="F0F6FC"/>
        </w:rPr>
        <w:t xml:space="preserve"> 20.04: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4"/>
        <w:rPr>
          <w:rFonts w:ascii="Segoe UI" w:hAnsi="Segoe UI" w:cs="Segoe UI"/>
          <w:b/>
          <w:bCs/>
          <w:color w:val="F0F6FC"/>
          <w:sz w:val="21"/>
          <w:szCs w:val="21"/>
        </w:rPr>
      </w:pPr>
      <w:r w:rsidRPr="0075330C">
        <w:rPr>
          <w:rFonts w:ascii="Segoe UI" w:hAnsi="Segoe UI" w:cs="Segoe UI"/>
          <w:b/>
          <w:bCs/>
          <w:color w:val="F0F6FC"/>
          <w:sz w:val="21"/>
          <w:szCs w:val="21"/>
        </w:rPr>
        <w:lastRenderedPageBreak/>
        <w:t>Install all requirements:</w:t>
      </w:r>
    </w:p>
    <w:p w:rsidR="00872024" w:rsidRPr="0075330C" w:rsidRDefault="00872024" w:rsidP="00872024">
      <w:pPr>
        <w:shd w:val="clear" w:color="auto" w:fill="161B22"/>
        <w:bidi w:val="0"/>
        <w:outlineLvl w:val="5"/>
        <w:rPr>
          <w:rFonts w:ascii="Segoe UI" w:hAnsi="Segoe UI" w:cs="Segoe UI"/>
          <w:b/>
          <w:bCs/>
          <w:sz w:val="20"/>
          <w:szCs w:val="20"/>
        </w:rPr>
      </w:pPr>
      <w:proofErr w:type="spellStart"/>
      <w:proofErr w:type="gramStart"/>
      <w:r w:rsidRPr="0075330C">
        <w:rPr>
          <w:rFonts w:ascii="Consolas" w:hAnsi="Consolas" w:cs="Courier New"/>
          <w:b/>
          <w:bCs/>
          <w:sz w:val="20"/>
          <w:szCs w:val="20"/>
        </w:rPr>
        <w:t>sudo</w:t>
      </w:r>
      <w:proofErr w:type="spellEnd"/>
      <w:proofErr w:type="gramEnd"/>
      <w:r w:rsidRPr="0075330C">
        <w:rPr>
          <w:rFonts w:ascii="Consolas" w:hAnsi="Consolas" w:cs="Courier New"/>
          <w:b/>
          <w:bCs/>
          <w:sz w:val="20"/>
          <w:szCs w:val="20"/>
        </w:rPr>
        <w:t xml:space="preserve"> apt install -y net-tools</w:t>
      </w:r>
    </w:p>
    <w:p w:rsidR="00872024" w:rsidRPr="0075330C" w:rsidRDefault="00872024" w:rsidP="00872024">
      <w:pPr>
        <w:shd w:val="clear" w:color="auto" w:fill="161B22"/>
        <w:bidi w:val="0"/>
        <w:outlineLvl w:val="5"/>
        <w:rPr>
          <w:rFonts w:ascii="Segoe UI" w:hAnsi="Segoe UI" w:cs="Segoe UI"/>
          <w:b/>
          <w:bCs/>
          <w:sz w:val="20"/>
          <w:szCs w:val="20"/>
        </w:rPr>
      </w:pPr>
      <w:proofErr w:type="spellStart"/>
      <w:proofErr w:type="gramStart"/>
      <w:r w:rsidRPr="0075330C">
        <w:rPr>
          <w:rFonts w:ascii="Consolas" w:hAnsi="Consolas" w:cs="Courier New"/>
          <w:b/>
          <w:bCs/>
          <w:sz w:val="20"/>
          <w:szCs w:val="20"/>
        </w:rPr>
        <w:t>sudo</w:t>
      </w:r>
      <w:proofErr w:type="spellEnd"/>
      <w:proofErr w:type="gramEnd"/>
      <w:r w:rsidRPr="0075330C">
        <w:rPr>
          <w:rFonts w:ascii="Consolas" w:hAnsi="Consolas" w:cs="Courier New"/>
          <w:b/>
          <w:bCs/>
          <w:sz w:val="20"/>
          <w:szCs w:val="20"/>
        </w:rPr>
        <w:t xml:space="preserve"> apt-get install </w:t>
      </w:r>
      <w:proofErr w:type="spellStart"/>
      <w:r w:rsidRPr="0075330C">
        <w:rPr>
          <w:rFonts w:ascii="Consolas" w:hAnsi="Consolas" w:cs="Courier New"/>
          <w:b/>
          <w:bCs/>
          <w:sz w:val="20"/>
          <w:szCs w:val="20"/>
        </w:rPr>
        <w:t>uwsgi</w:t>
      </w:r>
      <w:proofErr w:type="spellEnd"/>
      <w:r w:rsidRPr="0075330C">
        <w:rPr>
          <w:rFonts w:ascii="Consolas" w:hAnsi="Consolas" w:cs="Courier New"/>
          <w:b/>
          <w:bCs/>
          <w:sz w:val="20"/>
          <w:szCs w:val="20"/>
        </w:rPr>
        <w:t xml:space="preserve"> </w:t>
      </w:r>
      <w:proofErr w:type="spellStart"/>
      <w:r w:rsidRPr="0075330C">
        <w:rPr>
          <w:rFonts w:ascii="Consolas" w:hAnsi="Consolas" w:cs="Courier New"/>
          <w:b/>
          <w:bCs/>
          <w:sz w:val="20"/>
          <w:szCs w:val="20"/>
        </w:rPr>
        <w:t>uwsgi</w:t>
      </w:r>
      <w:proofErr w:type="spellEnd"/>
      <w:r w:rsidRPr="0075330C">
        <w:rPr>
          <w:rFonts w:ascii="Consolas" w:hAnsi="Consolas" w:cs="Courier New"/>
          <w:b/>
          <w:bCs/>
          <w:sz w:val="20"/>
          <w:szCs w:val="20"/>
        </w:rPr>
        <w:t xml:space="preserve">-plugin-python </w:t>
      </w:r>
      <w:proofErr w:type="spellStart"/>
      <w:r w:rsidRPr="0075330C">
        <w:rPr>
          <w:rFonts w:ascii="Consolas" w:hAnsi="Consolas" w:cs="Courier New"/>
          <w:b/>
          <w:bCs/>
          <w:sz w:val="20"/>
          <w:szCs w:val="20"/>
        </w:rPr>
        <w:t>nginx</w:t>
      </w:r>
      <w:proofErr w:type="spellEnd"/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3"/>
        <w:rPr>
          <w:rFonts w:ascii="Segoe UI" w:hAnsi="Segoe UI" w:cs="Segoe UI"/>
          <w:b/>
          <w:bCs/>
          <w:color w:val="F0F6FC"/>
        </w:rPr>
      </w:pPr>
      <w:proofErr w:type="gramStart"/>
      <w:r w:rsidRPr="0075330C">
        <w:rPr>
          <w:rFonts w:ascii="Segoe UI" w:hAnsi="Segoe UI" w:cs="Segoe UI"/>
          <w:b/>
          <w:bCs/>
          <w:color w:val="F0F6FC"/>
        </w:rPr>
        <w:t>create</w:t>
      </w:r>
      <w:proofErr w:type="gramEnd"/>
      <w:r w:rsidRPr="0075330C">
        <w:rPr>
          <w:rFonts w:ascii="Segoe UI" w:hAnsi="Segoe UI" w:cs="Segoe UI"/>
          <w:b/>
          <w:bCs/>
          <w:color w:val="F0F6FC"/>
        </w:rPr>
        <w:t xml:space="preserve"> a host only network adapter:</w:t>
      </w:r>
    </w:p>
    <w:p w:rsidR="00872024" w:rsidRPr="0075330C" w:rsidRDefault="00872024" w:rsidP="00872024">
      <w:pPr>
        <w:shd w:val="clear" w:color="auto" w:fill="161B22"/>
        <w:bidi w:val="0"/>
        <w:outlineLvl w:val="4"/>
        <w:rPr>
          <w:rFonts w:ascii="Segoe UI" w:hAnsi="Segoe UI" w:cs="Segoe UI"/>
          <w:b/>
          <w:bCs/>
          <w:color w:val="F0F6FC"/>
          <w:sz w:val="21"/>
          <w:szCs w:val="21"/>
        </w:rPr>
      </w:pPr>
      <w:proofErr w:type="spellStart"/>
      <w:proofErr w:type="gram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vboxmanage</w:t>
      </w:r>
      <w:proofErr w:type="spellEnd"/>
      <w:proofErr w:type="gram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hostonlyif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create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3"/>
        <w:rPr>
          <w:rFonts w:ascii="Segoe UI" w:hAnsi="Segoe UI" w:cs="Segoe UI"/>
          <w:b/>
          <w:bCs/>
          <w:color w:val="F0F6FC"/>
        </w:rPr>
      </w:pPr>
      <w:proofErr w:type="gramStart"/>
      <w:r w:rsidRPr="0075330C">
        <w:rPr>
          <w:rFonts w:ascii="Segoe UI" w:hAnsi="Segoe UI" w:cs="Segoe UI"/>
          <w:b/>
          <w:bCs/>
          <w:color w:val="F0F6FC"/>
        </w:rPr>
        <w:t>setting</w:t>
      </w:r>
      <w:proofErr w:type="gramEnd"/>
      <w:r w:rsidRPr="0075330C">
        <w:rPr>
          <w:rFonts w:ascii="Segoe UI" w:hAnsi="Segoe UI" w:cs="Segoe UI"/>
          <w:b/>
          <w:bCs/>
          <w:color w:val="F0F6FC"/>
        </w:rPr>
        <w:t xml:space="preserve"> the network of </w:t>
      </w:r>
      <w:proofErr w:type="spellStart"/>
      <w:r w:rsidRPr="0075330C">
        <w:rPr>
          <w:rFonts w:ascii="Segoe UI" w:hAnsi="Segoe UI" w:cs="Segoe UI"/>
          <w:b/>
          <w:bCs/>
          <w:color w:val="F0F6FC"/>
        </w:rPr>
        <w:t>vb</w:t>
      </w:r>
      <w:proofErr w:type="spellEnd"/>
      <w:r w:rsidRPr="0075330C">
        <w:rPr>
          <w:rFonts w:ascii="Segoe UI" w:hAnsi="Segoe UI" w:cs="Segoe UI"/>
          <w:b/>
          <w:bCs/>
          <w:color w:val="F0F6FC"/>
        </w:rPr>
        <w:t>:</w:t>
      </w:r>
    </w:p>
    <w:p w:rsidR="00872024" w:rsidRPr="0075330C" w:rsidRDefault="00872024" w:rsidP="00872024">
      <w:pPr>
        <w:shd w:val="clear" w:color="auto" w:fill="161B22"/>
        <w:bidi w:val="0"/>
        <w:outlineLvl w:val="4"/>
        <w:rPr>
          <w:rFonts w:ascii="Segoe UI" w:hAnsi="Segoe UI" w:cs="Segoe UI"/>
          <w:b/>
          <w:bCs/>
          <w:color w:val="F0F6FC"/>
          <w:sz w:val="21"/>
          <w:szCs w:val="21"/>
        </w:rPr>
      </w:pPr>
      <w:proofErr w:type="spellStart"/>
      <w:proofErr w:type="gram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vboxmanage</w:t>
      </w:r>
      <w:proofErr w:type="spellEnd"/>
      <w:proofErr w:type="gram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hostonlyif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ipconfig vboxnet0 --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ip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192.168.56.1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3"/>
        <w:rPr>
          <w:rFonts w:ascii="Segoe UI" w:hAnsi="Segoe UI" w:cs="Segoe UI"/>
          <w:b/>
          <w:bCs/>
          <w:color w:val="F0F6FC"/>
        </w:rPr>
      </w:pPr>
      <w:proofErr w:type="gramStart"/>
      <w:r w:rsidRPr="0075330C">
        <w:rPr>
          <w:rFonts w:ascii="Segoe UI" w:hAnsi="Segoe UI" w:cs="Segoe UI"/>
          <w:b/>
          <w:bCs/>
          <w:color w:val="F0F6FC"/>
        </w:rPr>
        <w:t>running</w:t>
      </w:r>
      <w:proofErr w:type="gramEnd"/>
      <w:r w:rsidRPr="0075330C">
        <w:rPr>
          <w:rFonts w:ascii="Segoe UI" w:hAnsi="Segoe UI" w:cs="Segoe UI"/>
          <w:b/>
          <w:bCs/>
          <w:color w:val="F0F6FC"/>
        </w:rPr>
        <w:t xml:space="preserve"> cuckoo: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3"/>
        <w:rPr>
          <w:rFonts w:ascii="Segoe UI" w:hAnsi="Segoe UI" w:cs="Segoe UI"/>
          <w:b/>
          <w:bCs/>
          <w:color w:val="F0F6FC"/>
        </w:rPr>
      </w:pPr>
      <w:proofErr w:type="gramStart"/>
      <w:r w:rsidRPr="0075330C">
        <w:rPr>
          <w:rFonts w:ascii="Segoe UI" w:hAnsi="Segoe UI" w:cs="Segoe UI"/>
          <w:b/>
          <w:bCs/>
          <w:color w:val="F0F6FC"/>
        </w:rPr>
        <w:t>in</w:t>
      </w:r>
      <w:proofErr w:type="gramEnd"/>
      <w:r w:rsidRPr="0075330C">
        <w:rPr>
          <w:rFonts w:ascii="Segoe UI" w:hAnsi="Segoe UI" w:cs="Segoe UI"/>
          <w:b/>
          <w:bCs/>
          <w:color w:val="F0F6FC"/>
        </w:rPr>
        <w:t xml:space="preserve"> </w:t>
      </w:r>
      <w:proofErr w:type="spellStart"/>
      <w:r w:rsidRPr="0075330C">
        <w:rPr>
          <w:rFonts w:ascii="Segoe UI" w:hAnsi="Segoe UI" w:cs="Segoe UI"/>
          <w:b/>
          <w:bCs/>
          <w:color w:val="F0F6FC"/>
        </w:rPr>
        <w:t>ve</w:t>
      </w:r>
      <w:proofErr w:type="spellEnd"/>
      <w:r w:rsidRPr="0075330C">
        <w:rPr>
          <w:rFonts w:ascii="Segoe UI" w:hAnsi="Segoe UI" w:cs="Segoe UI"/>
          <w:b/>
          <w:bCs/>
          <w:color w:val="F0F6FC"/>
        </w:rPr>
        <w:t>:</w:t>
      </w:r>
    </w:p>
    <w:p w:rsidR="00872024" w:rsidRPr="0075330C" w:rsidRDefault="00872024" w:rsidP="00872024">
      <w:pPr>
        <w:shd w:val="clear" w:color="auto" w:fill="161B22"/>
        <w:bidi w:val="0"/>
        <w:outlineLvl w:val="5"/>
        <w:rPr>
          <w:rFonts w:ascii="Segoe UI" w:hAnsi="Segoe UI" w:cs="Segoe UI"/>
          <w:b/>
          <w:bCs/>
          <w:sz w:val="20"/>
          <w:szCs w:val="20"/>
        </w:rPr>
      </w:pPr>
      <w:r w:rsidRPr="0075330C">
        <w:rPr>
          <w:rFonts w:ascii="Consolas" w:hAnsi="Consolas" w:cs="Courier New"/>
          <w:b/>
          <w:bCs/>
          <w:sz w:val="20"/>
          <w:szCs w:val="20"/>
        </w:rPr>
        <w:t xml:space="preserve">. </w:t>
      </w:r>
      <w:proofErr w:type="gramStart"/>
      <w:r w:rsidRPr="0075330C">
        <w:rPr>
          <w:rFonts w:ascii="Consolas" w:hAnsi="Consolas" w:cs="Courier New"/>
          <w:b/>
          <w:bCs/>
          <w:sz w:val="20"/>
          <w:szCs w:val="20"/>
        </w:rPr>
        <w:t>cuckoo/bin/activate</w:t>
      </w:r>
      <w:proofErr w:type="gramEnd"/>
    </w:p>
    <w:p w:rsidR="00872024" w:rsidRPr="0075330C" w:rsidRDefault="00872024" w:rsidP="00872024">
      <w:pPr>
        <w:shd w:val="clear" w:color="auto" w:fill="161B22"/>
        <w:bidi w:val="0"/>
        <w:outlineLvl w:val="5"/>
        <w:rPr>
          <w:rFonts w:ascii="Segoe UI" w:hAnsi="Segoe UI" w:cs="Segoe UI"/>
          <w:b/>
          <w:bCs/>
          <w:sz w:val="20"/>
          <w:szCs w:val="20"/>
        </w:rPr>
      </w:pPr>
      <w:proofErr w:type="gramStart"/>
      <w:r w:rsidRPr="0075330C">
        <w:rPr>
          <w:rFonts w:ascii="Consolas" w:hAnsi="Consolas" w:cs="Courier New"/>
          <w:b/>
          <w:bCs/>
          <w:sz w:val="20"/>
          <w:szCs w:val="20"/>
        </w:rPr>
        <w:t>cuckoo</w:t>
      </w:r>
      <w:proofErr w:type="gramEnd"/>
      <w:r w:rsidRPr="0075330C">
        <w:rPr>
          <w:rFonts w:ascii="Consolas" w:hAnsi="Consolas" w:cs="Courier New"/>
          <w:b/>
          <w:bCs/>
          <w:sz w:val="20"/>
          <w:szCs w:val="20"/>
        </w:rPr>
        <w:t xml:space="preserve"> --</w:t>
      </w:r>
      <w:proofErr w:type="spellStart"/>
      <w:r w:rsidRPr="0075330C">
        <w:rPr>
          <w:rFonts w:ascii="Consolas" w:hAnsi="Consolas" w:cs="Courier New"/>
          <w:b/>
          <w:bCs/>
          <w:sz w:val="20"/>
          <w:szCs w:val="20"/>
        </w:rPr>
        <w:t>cwd</w:t>
      </w:r>
      <w:proofErr w:type="spellEnd"/>
      <w:r w:rsidRPr="0075330C">
        <w:rPr>
          <w:rFonts w:ascii="Consolas" w:hAnsi="Consolas" w:cs="Courier New"/>
          <w:b/>
          <w:bCs/>
          <w:sz w:val="20"/>
          <w:szCs w:val="20"/>
        </w:rPr>
        <w:t xml:space="preserve"> ~/cuckoo-</w:t>
      </w:r>
      <w:proofErr w:type="spellStart"/>
      <w:r w:rsidRPr="0075330C">
        <w:rPr>
          <w:rFonts w:ascii="Consolas" w:hAnsi="Consolas" w:cs="Courier New"/>
          <w:b/>
          <w:bCs/>
          <w:sz w:val="20"/>
          <w:szCs w:val="20"/>
        </w:rPr>
        <w:t>proj</w:t>
      </w:r>
      <w:proofErr w:type="spellEnd"/>
      <w:r w:rsidRPr="0075330C">
        <w:rPr>
          <w:rFonts w:ascii="Consolas" w:hAnsi="Consolas" w:cs="Courier New"/>
          <w:b/>
          <w:bCs/>
          <w:sz w:val="20"/>
          <w:szCs w:val="20"/>
        </w:rPr>
        <w:t>-</w:t>
      </w:r>
      <w:proofErr w:type="spellStart"/>
      <w:r w:rsidRPr="0075330C">
        <w:rPr>
          <w:rFonts w:ascii="Consolas" w:hAnsi="Consolas" w:cs="Courier New"/>
          <w:b/>
          <w:bCs/>
          <w:sz w:val="20"/>
          <w:szCs w:val="20"/>
        </w:rPr>
        <w:t>sapir</w:t>
      </w:r>
      <w:proofErr w:type="spellEnd"/>
      <w:r w:rsidRPr="0075330C">
        <w:rPr>
          <w:rFonts w:ascii="Consolas" w:hAnsi="Consolas" w:cs="Courier New"/>
          <w:b/>
          <w:bCs/>
          <w:sz w:val="20"/>
          <w:szCs w:val="20"/>
        </w:rPr>
        <w:t>/cuckoo {~ :all the path before the directory}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5"/>
        <w:rPr>
          <w:rFonts w:ascii="Segoe UI" w:hAnsi="Segoe UI" w:cs="Segoe UI"/>
          <w:b/>
          <w:bCs/>
          <w:sz w:val="20"/>
          <w:szCs w:val="20"/>
        </w:rPr>
      </w:pPr>
      <w:proofErr w:type="gramStart"/>
      <w:r w:rsidRPr="0075330C">
        <w:rPr>
          <w:rFonts w:ascii="Segoe UI" w:hAnsi="Segoe UI" w:cs="Segoe UI"/>
          <w:b/>
          <w:bCs/>
          <w:sz w:val="20"/>
          <w:szCs w:val="20"/>
        </w:rPr>
        <w:t>starting</w:t>
      </w:r>
      <w:proofErr w:type="gramEnd"/>
      <w:r w:rsidRPr="0075330C">
        <w:rPr>
          <w:rFonts w:ascii="Segoe UI" w:hAnsi="Segoe UI" w:cs="Segoe UI"/>
          <w:b/>
          <w:bCs/>
          <w:sz w:val="20"/>
          <w:szCs w:val="20"/>
        </w:rPr>
        <w:t xml:space="preserve"> the server in a new terminal:</w:t>
      </w:r>
    </w:p>
    <w:p w:rsidR="00872024" w:rsidRPr="00872024" w:rsidRDefault="00872024" w:rsidP="00872024">
      <w:pPr>
        <w:shd w:val="clear" w:color="auto" w:fill="161B22"/>
        <w:bidi w:val="0"/>
        <w:rPr>
          <w:rFonts w:ascii="Segoe UI" w:hAnsi="Segoe UI" w:cs="Segoe UI"/>
          <w:color w:val="F0F6FC"/>
        </w:rPr>
      </w:pPr>
      <w:proofErr w:type="gramStart"/>
      <w:r w:rsidRPr="00872024">
        <w:rPr>
          <w:rFonts w:ascii="Consolas" w:hAnsi="Consolas" w:cs="Courier New"/>
          <w:color w:val="F0F6FC"/>
          <w:sz w:val="20"/>
          <w:szCs w:val="20"/>
        </w:rPr>
        <w:t>cuckoo</w:t>
      </w:r>
      <w:proofErr w:type="gramEnd"/>
      <w:r w:rsidRPr="00872024">
        <w:rPr>
          <w:rFonts w:ascii="Consolas" w:hAnsi="Consolas" w:cs="Courier New"/>
          <w:color w:val="F0F6FC"/>
          <w:sz w:val="20"/>
          <w:szCs w:val="20"/>
        </w:rPr>
        <w:t xml:space="preserve"> --</w:t>
      </w:r>
      <w:proofErr w:type="spellStart"/>
      <w:r w:rsidRPr="00872024">
        <w:rPr>
          <w:rFonts w:ascii="Consolas" w:hAnsi="Consolas" w:cs="Courier New"/>
          <w:color w:val="F0F6FC"/>
          <w:sz w:val="20"/>
          <w:szCs w:val="20"/>
        </w:rPr>
        <w:t>cwd</w:t>
      </w:r>
      <w:proofErr w:type="spellEnd"/>
      <w:r w:rsidRPr="00872024">
        <w:rPr>
          <w:rFonts w:ascii="Consolas" w:hAnsi="Consolas" w:cs="Courier New"/>
          <w:color w:val="F0F6FC"/>
          <w:sz w:val="20"/>
          <w:szCs w:val="20"/>
        </w:rPr>
        <w:t xml:space="preserve"> ~/projects/cuckoo-</w:t>
      </w:r>
      <w:proofErr w:type="spellStart"/>
      <w:r w:rsidRPr="00872024">
        <w:rPr>
          <w:rFonts w:ascii="Consolas" w:hAnsi="Consolas" w:cs="Courier New"/>
          <w:color w:val="F0F6FC"/>
          <w:sz w:val="20"/>
          <w:szCs w:val="20"/>
        </w:rPr>
        <w:t>proj</w:t>
      </w:r>
      <w:proofErr w:type="spellEnd"/>
      <w:r w:rsidRPr="00872024">
        <w:rPr>
          <w:rFonts w:ascii="Consolas" w:hAnsi="Consolas" w:cs="Courier New"/>
          <w:color w:val="F0F6FC"/>
          <w:sz w:val="20"/>
          <w:szCs w:val="20"/>
        </w:rPr>
        <w:t>-</w:t>
      </w:r>
      <w:proofErr w:type="spellStart"/>
      <w:r w:rsidRPr="00872024">
        <w:rPr>
          <w:rFonts w:ascii="Consolas" w:hAnsi="Consolas" w:cs="Courier New"/>
          <w:color w:val="F0F6FC"/>
          <w:sz w:val="20"/>
          <w:szCs w:val="20"/>
        </w:rPr>
        <w:t>sapir</w:t>
      </w:r>
      <w:proofErr w:type="spellEnd"/>
      <w:r w:rsidRPr="00872024">
        <w:rPr>
          <w:rFonts w:ascii="Consolas" w:hAnsi="Consolas" w:cs="Courier New"/>
          <w:color w:val="F0F6FC"/>
          <w:sz w:val="20"/>
          <w:szCs w:val="20"/>
        </w:rPr>
        <w:t>/cuckoo web {~ :all the path before the directory}</w:t>
      </w:r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1"/>
        <w:rPr>
          <w:rFonts w:ascii="Segoe UI" w:hAnsi="Segoe UI" w:cs="Segoe UI"/>
          <w:b/>
          <w:bCs/>
          <w:color w:val="F0F6FC"/>
          <w:sz w:val="36"/>
          <w:szCs w:val="36"/>
        </w:rPr>
      </w:pPr>
      <w:bookmarkStart w:id="23" w:name="_Toc71109136"/>
      <w:bookmarkStart w:id="24" w:name="_Toc71109378"/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 xml:space="preserve">After </w:t>
      </w:r>
      <w:proofErr w:type="gramStart"/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>that</w:t>
      </w:r>
      <w:proofErr w:type="gramEnd"/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 xml:space="preserve"> you got 2 options:</w:t>
      </w:r>
      <w:bookmarkEnd w:id="23"/>
      <w:bookmarkEnd w:id="24"/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bookmarkStart w:id="25" w:name="_Toc71109137"/>
      <w:bookmarkStart w:id="26" w:name="_Toc71109379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 xml:space="preserve">Install </w:t>
      </w:r>
      <w:proofErr w:type="spellStart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docker</w:t>
      </w:r>
      <w:proofErr w:type="spellEnd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 xml:space="preserve"> (Recommended)</w:t>
      </w:r>
      <w:bookmarkEnd w:id="25"/>
      <w:bookmarkEnd w:id="26"/>
    </w:p>
    <w:p w:rsidR="00872024" w:rsidRPr="00872024" w:rsidRDefault="00872024" w:rsidP="00872024">
      <w:pPr>
        <w:shd w:val="clear" w:color="auto" w:fill="161B22"/>
        <w:bidi w:val="0"/>
        <w:spacing w:after="240"/>
        <w:rPr>
          <w:rFonts w:ascii="Segoe UI" w:hAnsi="Segoe UI" w:cs="Segoe UI"/>
          <w:color w:val="F0F6FC"/>
        </w:rPr>
      </w:pPr>
      <w:hyperlink r:id="rId28" w:history="1">
        <w:proofErr w:type="gramStart"/>
        <w:r w:rsidRPr="00872024">
          <w:rPr>
            <w:rFonts w:ascii="Segoe UI" w:hAnsi="Segoe UI" w:cs="Segoe UI"/>
            <w:color w:val="0000FF"/>
          </w:rPr>
          <w:t>click</w:t>
        </w:r>
        <w:proofErr w:type="gramEnd"/>
        <w:r w:rsidRPr="00872024">
          <w:rPr>
            <w:rFonts w:ascii="Segoe UI" w:hAnsi="Segoe UI" w:cs="Segoe UI"/>
            <w:color w:val="0000FF"/>
          </w:rPr>
          <w:t xml:space="preserve"> here for download</w:t>
        </w:r>
      </w:hyperlink>
    </w:p>
    <w:p w:rsidR="00872024" w:rsidRPr="0075330C" w:rsidRDefault="00872024" w:rsidP="00872024">
      <w:pPr>
        <w:shd w:val="clear" w:color="auto" w:fill="161B22"/>
        <w:bidi w:val="0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bookmarkStart w:id="27" w:name="_Toc71109138"/>
      <w:bookmarkStart w:id="28" w:name="_Toc71109380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Run in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oap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-app</w:t>
      </w:r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docker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-compose up</w:t>
      </w:r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 to start running, and change the word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start</w:t>
      </w:r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 to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down</w:t>
      </w:r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 </w:t>
      </w:r>
      <w:proofErr w:type="spellStart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incase</w:t>
      </w:r>
      <w:proofErr w:type="spellEnd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 xml:space="preserve"> you want to close the servers of the app</w:t>
      </w:r>
      <w:bookmarkEnd w:id="27"/>
      <w:bookmarkEnd w:id="28"/>
    </w:p>
    <w:p w:rsidR="00872024" w:rsidRPr="0075330C" w:rsidRDefault="00872024" w:rsidP="00872024">
      <w:pPr>
        <w:shd w:val="clear" w:color="auto" w:fill="161B22"/>
        <w:bidi w:val="0"/>
        <w:outlineLvl w:val="3"/>
        <w:rPr>
          <w:rFonts w:ascii="Segoe UI" w:hAnsi="Segoe UI" w:cs="Segoe UI"/>
          <w:b/>
          <w:bCs/>
          <w:color w:val="F0F6FC"/>
        </w:rPr>
      </w:pPr>
      <w:proofErr w:type="gramStart"/>
      <w:r w:rsidRPr="0075330C">
        <w:rPr>
          <w:rFonts w:ascii="Segoe UI" w:hAnsi="Segoe UI" w:cs="Segoe UI"/>
          <w:b/>
          <w:bCs/>
          <w:color w:val="F0F6FC"/>
        </w:rPr>
        <w:t>change</w:t>
      </w:r>
      <w:proofErr w:type="gramEnd"/>
      <w:r w:rsidRPr="0075330C">
        <w:rPr>
          <w:rFonts w:ascii="Segoe UI" w:hAnsi="Segoe UI" w:cs="Segoe UI"/>
          <w:b/>
          <w:bCs/>
          <w:color w:val="F0F6FC"/>
        </w:rPr>
        <w:t xml:space="preserve"> in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backend\database\db.js</w:t>
      </w:r>
      <w:r w:rsidRPr="0075330C">
        <w:rPr>
          <w:rFonts w:ascii="Segoe UI" w:hAnsi="Segoe UI" w:cs="Segoe UI"/>
          <w:b/>
          <w:bCs/>
          <w:color w:val="F0F6FC"/>
        </w:rPr>
        <w:t> in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DB_IP</w:t>
      </w:r>
      <w:r w:rsidRPr="0075330C">
        <w:rPr>
          <w:rFonts w:ascii="Segoe UI" w:hAnsi="Segoe UI" w:cs="Segoe UI"/>
          <w:b/>
          <w:bCs/>
          <w:color w:val="F0F6FC"/>
        </w:rPr>
        <w:t>: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127.0.0.1</w:t>
      </w:r>
      <w:r w:rsidRPr="0075330C">
        <w:rPr>
          <w:rFonts w:ascii="Segoe UI" w:hAnsi="Segoe UI" w:cs="Segoe UI"/>
          <w:b/>
          <w:bCs/>
          <w:color w:val="F0F6FC"/>
        </w:rPr>
        <w:t> to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db</w:t>
      </w:r>
      <w:proofErr w:type="spellEnd"/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1"/>
        <w:rPr>
          <w:rFonts w:ascii="Segoe UI" w:hAnsi="Segoe UI" w:cs="Segoe UI"/>
          <w:b/>
          <w:bCs/>
          <w:color w:val="F0F6FC"/>
          <w:sz w:val="36"/>
          <w:szCs w:val="36"/>
        </w:rPr>
      </w:pPr>
      <w:bookmarkStart w:id="29" w:name="_Toc71109139"/>
      <w:bookmarkStart w:id="30" w:name="_Toc71109381"/>
      <w:r w:rsidRPr="0075330C">
        <w:rPr>
          <w:rFonts w:ascii="Segoe UI" w:hAnsi="Segoe UI" w:cs="Segoe UI"/>
          <w:b/>
          <w:bCs/>
          <w:color w:val="F0F6FC"/>
          <w:sz w:val="36"/>
          <w:szCs w:val="36"/>
        </w:rPr>
        <w:t>Or</w:t>
      </w:r>
      <w:bookmarkEnd w:id="29"/>
      <w:bookmarkEnd w:id="30"/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bookmarkStart w:id="31" w:name="_Toc71109140"/>
      <w:bookmarkStart w:id="32" w:name="_Toc71109382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 xml:space="preserve">Install </w:t>
      </w:r>
      <w:proofErr w:type="spellStart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mongodb</w:t>
      </w:r>
      <w:bookmarkEnd w:id="31"/>
      <w:bookmarkEnd w:id="32"/>
      <w:proofErr w:type="spellEnd"/>
    </w:p>
    <w:p w:rsidR="00872024" w:rsidRPr="00872024" w:rsidRDefault="00872024" w:rsidP="00872024">
      <w:pPr>
        <w:shd w:val="clear" w:color="auto" w:fill="161B22"/>
        <w:bidi w:val="0"/>
        <w:spacing w:after="240"/>
        <w:rPr>
          <w:rFonts w:ascii="Segoe UI" w:hAnsi="Segoe UI" w:cs="Segoe UI"/>
          <w:color w:val="F0F6FC"/>
        </w:rPr>
      </w:pPr>
      <w:hyperlink r:id="rId29" w:history="1">
        <w:proofErr w:type="gramStart"/>
        <w:r w:rsidRPr="00872024">
          <w:rPr>
            <w:rFonts w:ascii="Segoe UI" w:hAnsi="Segoe UI" w:cs="Segoe UI"/>
            <w:color w:val="0000FF"/>
          </w:rPr>
          <w:t>install</w:t>
        </w:r>
        <w:proofErr w:type="gramEnd"/>
        <w:r w:rsidRPr="00872024">
          <w:rPr>
            <w:rFonts w:ascii="Segoe UI" w:hAnsi="Segoe UI" w:cs="Segoe UI"/>
            <w:color w:val="0000FF"/>
          </w:rPr>
          <w:t xml:space="preserve"> community server</w:t>
        </w:r>
      </w:hyperlink>
    </w:p>
    <w:p w:rsidR="00872024" w:rsidRPr="0075330C" w:rsidRDefault="00872024" w:rsidP="00872024">
      <w:pPr>
        <w:shd w:val="clear" w:color="auto" w:fill="161B22"/>
        <w:bidi w:val="0"/>
        <w:spacing w:before="360" w:after="240"/>
        <w:outlineLvl w:val="3"/>
        <w:rPr>
          <w:rFonts w:ascii="Segoe UI" w:hAnsi="Segoe UI" w:cs="Segoe UI"/>
          <w:b/>
          <w:bCs/>
          <w:color w:val="F0F6FC"/>
        </w:rPr>
      </w:pPr>
      <w:r w:rsidRPr="0075330C">
        <w:rPr>
          <w:rFonts w:ascii="Segoe UI" w:hAnsi="Segoe UI" w:cs="Segoe UI"/>
          <w:b/>
          <w:bCs/>
          <w:color w:val="F0F6FC"/>
        </w:rPr>
        <w:t>Open a service of mongo:</w:t>
      </w:r>
    </w:p>
    <w:p w:rsidR="00872024" w:rsidRPr="0075330C" w:rsidRDefault="00872024" w:rsidP="00872024">
      <w:pPr>
        <w:shd w:val="clear" w:color="auto" w:fill="161B22"/>
        <w:bidi w:val="0"/>
        <w:outlineLvl w:val="4"/>
        <w:rPr>
          <w:rFonts w:ascii="Segoe UI" w:hAnsi="Segoe UI" w:cs="Segoe UI"/>
          <w:b/>
          <w:bCs/>
          <w:color w:val="F0F6FC"/>
          <w:sz w:val="21"/>
          <w:szCs w:val="21"/>
        </w:rPr>
      </w:pPr>
      <w:r w:rsidRPr="0075330C">
        <w:rPr>
          <w:rFonts w:ascii="Segoe UI" w:hAnsi="Segoe UI" w:cs="Segoe UI"/>
          <w:b/>
          <w:bCs/>
          <w:color w:val="F0F6FC"/>
          <w:sz w:val="21"/>
          <w:szCs w:val="21"/>
        </w:rPr>
        <w:t xml:space="preserve">In </w:t>
      </w:r>
      <w:proofErr w:type="spellStart"/>
      <w:r w:rsidRPr="0075330C">
        <w:rPr>
          <w:rFonts w:ascii="Segoe UI" w:hAnsi="Segoe UI" w:cs="Segoe UI"/>
          <w:b/>
          <w:bCs/>
          <w:color w:val="F0F6FC"/>
          <w:sz w:val="21"/>
          <w:szCs w:val="21"/>
        </w:rPr>
        <w:t>linux</w:t>
      </w:r>
      <w:proofErr w:type="spellEnd"/>
      <w:r w:rsidRPr="0075330C">
        <w:rPr>
          <w:rFonts w:ascii="Segoe UI" w:hAnsi="Segoe UI" w:cs="Segoe UI"/>
          <w:b/>
          <w:bCs/>
          <w:color w:val="F0F6FC"/>
          <w:sz w:val="21"/>
          <w:szCs w:val="21"/>
        </w:rPr>
        <w:t xml:space="preserve"> run: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systemctl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start 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mongodb</w:t>
      </w:r>
      <w:proofErr w:type="spellEnd"/>
    </w:p>
    <w:p w:rsidR="00872024" w:rsidRPr="0075330C" w:rsidRDefault="00872024" w:rsidP="00872024">
      <w:pPr>
        <w:shd w:val="clear" w:color="auto" w:fill="161B22"/>
        <w:bidi w:val="0"/>
        <w:outlineLvl w:val="4"/>
        <w:rPr>
          <w:rFonts w:ascii="Segoe UI" w:hAnsi="Segoe UI" w:cs="Segoe UI"/>
          <w:b/>
          <w:bCs/>
          <w:color w:val="F0F6FC"/>
          <w:sz w:val="21"/>
          <w:szCs w:val="21"/>
        </w:rPr>
      </w:pPr>
      <w:r w:rsidRPr="0075330C">
        <w:rPr>
          <w:rFonts w:ascii="Segoe UI" w:hAnsi="Segoe UI" w:cs="Segoe UI"/>
          <w:b/>
          <w:bCs/>
          <w:color w:val="F0F6FC"/>
          <w:sz w:val="21"/>
          <w:szCs w:val="21"/>
        </w:rPr>
        <w:lastRenderedPageBreak/>
        <w:t>In windows run: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net start MongoDB</w:t>
      </w:r>
    </w:p>
    <w:p w:rsidR="00872024" w:rsidRPr="0075330C" w:rsidRDefault="00872024" w:rsidP="00872024">
      <w:pPr>
        <w:shd w:val="clear" w:color="auto" w:fill="161B22"/>
        <w:bidi w:val="0"/>
        <w:outlineLvl w:val="5"/>
        <w:rPr>
          <w:rFonts w:ascii="Segoe UI" w:hAnsi="Segoe UI" w:cs="Segoe UI"/>
          <w:b/>
          <w:bCs/>
          <w:sz w:val="20"/>
          <w:szCs w:val="20"/>
        </w:rPr>
      </w:pPr>
      <w:proofErr w:type="gramStart"/>
      <w:r w:rsidRPr="0075330C">
        <w:rPr>
          <w:rFonts w:ascii="Segoe UI" w:hAnsi="Segoe UI" w:cs="Segoe UI"/>
          <w:b/>
          <w:bCs/>
          <w:sz w:val="20"/>
          <w:szCs w:val="20"/>
        </w:rPr>
        <w:t>change</w:t>
      </w:r>
      <w:proofErr w:type="gramEnd"/>
      <w:r w:rsidRPr="0075330C">
        <w:rPr>
          <w:rFonts w:ascii="Segoe UI" w:hAnsi="Segoe UI" w:cs="Segoe UI"/>
          <w:b/>
          <w:bCs/>
          <w:sz w:val="20"/>
          <w:szCs w:val="20"/>
        </w:rPr>
        <w:t xml:space="preserve"> the word </w:t>
      </w:r>
      <w:r w:rsidRPr="0075330C">
        <w:rPr>
          <w:rFonts w:ascii="Consolas" w:hAnsi="Consolas" w:cs="Courier New"/>
          <w:b/>
          <w:bCs/>
          <w:sz w:val="20"/>
          <w:szCs w:val="20"/>
        </w:rPr>
        <w:t>start</w:t>
      </w:r>
      <w:r w:rsidRPr="0075330C">
        <w:rPr>
          <w:rFonts w:ascii="Segoe UI" w:hAnsi="Segoe UI" w:cs="Segoe UI"/>
          <w:b/>
          <w:bCs/>
          <w:sz w:val="20"/>
          <w:szCs w:val="20"/>
        </w:rPr>
        <w:t> to </w:t>
      </w:r>
      <w:r w:rsidRPr="0075330C">
        <w:rPr>
          <w:rFonts w:ascii="Consolas" w:hAnsi="Consolas" w:cs="Courier New"/>
          <w:b/>
          <w:bCs/>
          <w:sz w:val="20"/>
          <w:szCs w:val="20"/>
        </w:rPr>
        <w:t>stop</w:t>
      </w:r>
      <w:r w:rsidRPr="0075330C">
        <w:rPr>
          <w:rFonts w:ascii="Segoe UI" w:hAnsi="Segoe UI" w:cs="Segoe UI"/>
          <w:b/>
          <w:bCs/>
          <w:sz w:val="20"/>
          <w:szCs w:val="20"/>
        </w:rPr>
        <w:t> </w:t>
      </w:r>
      <w:proofErr w:type="spellStart"/>
      <w:r w:rsidRPr="0075330C">
        <w:rPr>
          <w:rFonts w:ascii="Segoe UI" w:hAnsi="Segoe UI" w:cs="Segoe UI"/>
          <w:b/>
          <w:bCs/>
          <w:sz w:val="20"/>
          <w:szCs w:val="20"/>
        </w:rPr>
        <w:t>incase</w:t>
      </w:r>
      <w:proofErr w:type="spellEnd"/>
      <w:r w:rsidRPr="0075330C">
        <w:rPr>
          <w:rFonts w:ascii="Segoe UI" w:hAnsi="Segoe UI" w:cs="Segoe UI"/>
          <w:b/>
          <w:bCs/>
          <w:sz w:val="20"/>
          <w:szCs w:val="20"/>
        </w:rPr>
        <w:t xml:space="preserve"> you want to stop the service</w:t>
      </w:r>
    </w:p>
    <w:p w:rsidR="00872024" w:rsidRPr="0075330C" w:rsidRDefault="00872024" w:rsidP="00872024">
      <w:pPr>
        <w:shd w:val="clear" w:color="auto" w:fill="161B22"/>
        <w:bidi w:val="0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bookmarkStart w:id="33" w:name="_Toc71109141"/>
      <w:bookmarkStart w:id="34" w:name="_Toc71109383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In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backend</w:t>
      </w:r>
      <w:bookmarkEnd w:id="33"/>
      <w:bookmarkEnd w:id="34"/>
    </w:p>
    <w:p w:rsidR="00872024" w:rsidRPr="0075330C" w:rsidRDefault="00872024" w:rsidP="00872024">
      <w:pPr>
        <w:shd w:val="clear" w:color="auto" w:fill="161B22"/>
        <w:bidi w:val="0"/>
        <w:outlineLvl w:val="3"/>
        <w:rPr>
          <w:rFonts w:ascii="Segoe UI" w:hAnsi="Segoe UI" w:cs="Segoe UI"/>
          <w:b/>
          <w:bCs/>
          <w:color w:val="F0F6FC"/>
        </w:rPr>
      </w:pPr>
      <w:r w:rsidRPr="0075330C">
        <w:rPr>
          <w:rFonts w:ascii="Segoe UI" w:hAnsi="Segoe UI" w:cs="Segoe UI"/>
          <w:b/>
          <w:bCs/>
          <w:color w:val="F0F6FC"/>
        </w:rPr>
        <w:t>Run: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npm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install</w:t>
      </w:r>
    </w:p>
    <w:p w:rsidR="00872024" w:rsidRPr="00872024" w:rsidRDefault="00872024" w:rsidP="00872024">
      <w:pPr>
        <w:shd w:val="clear" w:color="auto" w:fill="161B22"/>
        <w:bidi w:val="0"/>
        <w:spacing w:after="240"/>
        <w:rPr>
          <w:rFonts w:ascii="Segoe UI" w:hAnsi="Segoe UI" w:cs="Segoe UI"/>
          <w:color w:val="F0F6FC"/>
        </w:rPr>
      </w:pPr>
      <w:r w:rsidRPr="00872024">
        <w:rPr>
          <w:rFonts w:ascii="Segoe UI" w:hAnsi="Segoe UI" w:cs="Segoe UI"/>
          <w:color w:val="F0F6FC"/>
        </w:rPr>
        <w:t>Only on the first run</w:t>
      </w:r>
    </w:p>
    <w:p w:rsidR="00872024" w:rsidRPr="0075330C" w:rsidRDefault="00872024" w:rsidP="00872024">
      <w:pPr>
        <w:shd w:val="clear" w:color="auto" w:fill="161B22"/>
        <w:bidi w:val="0"/>
        <w:outlineLvl w:val="3"/>
        <w:rPr>
          <w:rFonts w:ascii="Segoe UI" w:hAnsi="Segoe UI" w:cs="Segoe UI"/>
          <w:b/>
          <w:bCs/>
          <w:color w:val="F0F6FC"/>
        </w:rPr>
      </w:pPr>
      <w:r w:rsidRPr="0075330C">
        <w:rPr>
          <w:rFonts w:ascii="Segoe UI" w:hAnsi="Segoe UI" w:cs="Segoe UI"/>
          <w:b/>
          <w:bCs/>
          <w:color w:val="F0F6FC"/>
        </w:rPr>
        <w:t>Run: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node server.js</w:t>
      </w:r>
    </w:p>
    <w:p w:rsidR="00872024" w:rsidRPr="0075330C" w:rsidRDefault="00872024" w:rsidP="00872024">
      <w:pPr>
        <w:shd w:val="clear" w:color="auto" w:fill="161B22"/>
        <w:bidi w:val="0"/>
        <w:outlineLvl w:val="2"/>
        <w:rPr>
          <w:rFonts w:ascii="Segoe UI" w:hAnsi="Segoe UI" w:cs="Segoe UI"/>
          <w:b/>
          <w:bCs/>
          <w:color w:val="F0F6FC"/>
          <w:sz w:val="30"/>
          <w:szCs w:val="30"/>
        </w:rPr>
      </w:pPr>
      <w:bookmarkStart w:id="35" w:name="_Toc71109142"/>
      <w:bookmarkStart w:id="36" w:name="_Toc71109384"/>
      <w:r w:rsidRPr="0075330C">
        <w:rPr>
          <w:rFonts w:ascii="Segoe UI" w:hAnsi="Segoe UI" w:cs="Segoe UI"/>
          <w:b/>
          <w:bCs/>
          <w:color w:val="F0F6FC"/>
          <w:sz w:val="30"/>
          <w:szCs w:val="30"/>
        </w:rPr>
        <w:t>In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frontend</w:t>
      </w:r>
      <w:bookmarkEnd w:id="35"/>
      <w:bookmarkEnd w:id="36"/>
    </w:p>
    <w:p w:rsidR="00872024" w:rsidRPr="0075330C" w:rsidRDefault="00872024" w:rsidP="00872024">
      <w:pPr>
        <w:shd w:val="clear" w:color="auto" w:fill="161B22"/>
        <w:bidi w:val="0"/>
        <w:outlineLvl w:val="3"/>
        <w:rPr>
          <w:rFonts w:ascii="Segoe UI" w:hAnsi="Segoe UI" w:cs="Segoe UI"/>
          <w:b/>
          <w:bCs/>
          <w:color w:val="F0F6FC"/>
        </w:rPr>
      </w:pPr>
      <w:r w:rsidRPr="0075330C">
        <w:rPr>
          <w:rFonts w:ascii="Segoe UI" w:hAnsi="Segoe UI" w:cs="Segoe UI"/>
          <w:b/>
          <w:bCs/>
          <w:color w:val="F0F6FC"/>
        </w:rPr>
        <w:t>Run: </w:t>
      </w:r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yarn install</w:t>
      </w:r>
    </w:p>
    <w:p w:rsidR="00872024" w:rsidRPr="00872024" w:rsidRDefault="00872024" w:rsidP="00872024">
      <w:pPr>
        <w:shd w:val="clear" w:color="auto" w:fill="161B22"/>
        <w:bidi w:val="0"/>
        <w:spacing w:after="240"/>
        <w:rPr>
          <w:rFonts w:ascii="Segoe UI" w:hAnsi="Segoe UI" w:cs="Segoe UI"/>
          <w:color w:val="F0F6FC"/>
        </w:rPr>
      </w:pPr>
      <w:r w:rsidRPr="00872024">
        <w:rPr>
          <w:rFonts w:ascii="Segoe UI" w:hAnsi="Segoe UI" w:cs="Segoe UI"/>
          <w:color w:val="F0F6FC"/>
        </w:rPr>
        <w:t>Only on the first run</w:t>
      </w:r>
    </w:p>
    <w:p w:rsidR="00872024" w:rsidRPr="00230802" w:rsidRDefault="00872024" w:rsidP="00872024">
      <w:pPr>
        <w:shd w:val="clear" w:color="auto" w:fill="161B22"/>
        <w:bidi w:val="0"/>
        <w:spacing w:afterAutospacing="1"/>
        <w:outlineLvl w:val="3"/>
        <w:rPr>
          <w:rFonts w:ascii="Segoe UI" w:hAnsi="Segoe UI" w:cs="Segoe UI"/>
          <w:b/>
          <w:bCs/>
          <w:color w:val="F0F6FC"/>
        </w:rPr>
      </w:pPr>
      <w:r w:rsidRPr="0075330C">
        <w:rPr>
          <w:rFonts w:ascii="Segoe UI" w:hAnsi="Segoe UI" w:cs="Segoe UI"/>
          <w:b/>
          <w:bCs/>
          <w:color w:val="F0F6FC"/>
        </w:rPr>
        <w:t>Run: </w:t>
      </w:r>
      <w:proofErr w:type="spellStart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>npm</w:t>
      </w:r>
      <w:proofErr w:type="spellEnd"/>
      <w:r w:rsidRPr="0075330C">
        <w:rPr>
          <w:rFonts w:ascii="Consolas" w:hAnsi="Consolas" w:cs="Courier New"/>
          <w:b/>
          <w:bCs/>
          <w:color w:val="F0F6FC"/>
          <w:sz w:val="20"/>
          <w:szCs w:val="20"/>
        </w:rPr>
        <w:t xml:space="preserve"> start</w:t>
      </w:r>
    </w:p>
    <w:p w:rsidR="00DC2D04" w:rsidRPr="009270D0" w:rsidRDefault="00DC2D04" w:rsidP="009270D0">
      <w:pPr>
        <w:ind w:firstLine="720"/>
        <w:rPr>
          <w:rFonts w:hint="cs"/>
          <w:rtl/>
        </w:rPr>
      </w:pPr>
    </w:p>
    <w:sectPr w:rsidR="00DC2D04" w:rsidRPr="009270D0" w:rsidSect="007045D8">
      <w:headerReference w:type="default" r:id="rId30"/>
      <w:footerReference w:type="default" r:id="rId31"/>
      <w:headerReference w:type="first" r:id="rId32"/>
      <w:footerReference w:type="first" r:id="rId33"/>
      <w:endnotePr>
        <w:numFmt w:val="hebrew2"/>
      </w:endnotePr>
      <w:pgSz w:w="11906" w:h="16838" w:code="264"/>
      <w:pgMar w:top="1701" w:right="1701" w:bottom="1418" w:left="1134" w:header="567" w:footer="284" w:gutter="0"/>
      <w:pgNumType w:start="0"/>
      <w:cols w:space="72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B91" w:rsidRDefault="00393B91">
      <w:r>
        <w:separator/>
      </w:r>
    </w:p>
  </w:endnote>
  <w:endnote w:type="continuationSeparator" w:id="0">
    <w:p w:rsidR="00393B91" w:rsidRDefault="0039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D0" w:rsidRDefault="009270D0">
    <w:pPr>
      <w:pStyle w:val="a8"/>
      <w:jc w:val="center"/>
      <w:rPr>
        <w:rtl/>
      </w:rPr>
    </w:pPr>
    <w:r>
      <w:rPr>
        <w:rStyle w:val="aa"/>
        <w:rFonts w:hint="cs"/>
        <w:rtl/>
      </w:rPr>
      <w:t xml:space="preserve">עמוד 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5853FB">
      <w:rPr>
        <w:rStyle w:val="aa"/>
        <w:noProof/>
        <w:rtl/>
      </w:rPr>
      <w:t>12</w:t>
    </w:r>
    <w:r>
      <w:rPr>
        <w:rStyle w:val="aa"/>
      </w:rPr>
      <w:fldChar w:fldCharType="end"/>
    </w:r>
    <w:r>
      <w:rPr>
        <w:rStyle w:val="aa"/>
        <w:rFonts w:hint="cs"/>
        <w:rtl/>
      </w:rPr>
      <w:t xml:space="preserve"> מתוך </w:t>
    </w:r>
    <w:r>
      <w:rPr>
        <w:rStyle w:val="aa"/>
      </w:rPr>
      <w:fldChar w:fldCharType="begin"/>
    </w:r>
    <w:r>
      <w:rPr>
        <w:rStyle w:val="aa"/>
      </w:rPr>
      <w:instrText xml:space="preserve"> NUMPAGES </w:instrText>
    </w:r>
    <w:r>
      <w:rPr>
        <w:rStyle w:val="aa"/>
      </w:rPr>
      <w:fldChar w:fldCharType="separate"/>
    </w:r>
    <w:r w:rsidR="005853FB">
      <w:rPr>
        <w:rStyle w:val="aa"/>
        <w:noProof/>
        <w:rtl/>
      </w:rPr>
      <w:t>12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D0" w:rsidRDefault="009270D0" w:rsidP="00FD431C">
    <w:pPr>
      <w:pStyle w:val="a8"/>
      <w:rPr>
        <w:szCs w:val="24"/>
        <w:rtl/>
      </w:rPr>
    </w:pPr>
  </w:p>
  <w:p w:rsidR="009270D0" w:rsidRPr="00FD431C" w:rsidRDefault="009270D0" w:rsidP="00FD431C">
    <w:pPr>
      <w:pStyle w:val="a8"/>
      <w:rPr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B91" w:rsidRDefault="00393B91">
      <w:r>
        <w:separator/>
      </w:r>
    </w:p>
  </w:footnote>
  <w:footnote w:type="continuationSeparator" w:id="0">
    <w:p w:rsidR="00393B91" w:rsidRDefault="0039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D0" w:rsidRPr="000A6DE7" w:rsidRDefault="009270D0" w:rsidP="009C7BFE">
    <w:pPr>
      <w:pStyle w:val="a3"/>
      <w:jc w:val="right"/>
      <w:rPr>
        <w:sz w:val="22"/>
        <w:szCs w:val="20"/>
        <w:rtl/>
      </w:rPr>
    </w:pPr>
    <w:r>
      <w:rPr>
        <w:rFonts w:hint="cs"/>
        <w:sz w:val="22"/>
        <w:szCs w:val="20"/>
        <w:rtl/>
      </w:rPr>
      <w:t>תיעוד -</w:t>
    </w:r>
    <w:r>
      <w:rPr>
        <w:sz w:val="22"/>
        <w:szCs w:val="20"/>
      </w:rPr>
      <w:t xml:space="preserve">OAP – Office Attack Patterns </w:t>
    </w:r>
  </w:p>
  <w:p w:rsidR="009270D0" w:rsidRPr="000A6DE7" w:rsidRDefault="009270D0" w:rsidP="009C7BFE">
    <w:pPr>
      <w:pStyle w:val="a3"/>
      <w:jc w:val="center"/>
      <w:rPr>
        <w:sz w:val="22"/>
        <w:szCs w:val="20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D0" w:rsidRDefault="009270D0" w:rsidP="00D05773">
    <w:pPr>
      <w:pStyle w:val="a3"/>
      <w:bidi w:val="0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8015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F71A"/>
      </v:shape>
    </w:pict>
  </w:numPicBullet>
  <w:abstractNum w:abstractNumId="0" w15:restartNumberingAfterBreak="0">
    <w:nsid w:val="08BC4043"/>
    <w:multiLevelType w:val="hybridMultilevel"/>
    <w:tmpl w:val="3112EF54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AF0FCD"/>
    <w:multiLevelType w:val="hybridMultilevel"/>
    <w:tmpl w:val="C4CE8728"/>
    <w:lvl w:ilvl="0" w:tplc="C7B4CE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6C28EE"/>
    <w:multiLevelType w:val="hybridMultilevel"/>
    <w:tmpl w:val="367C90DE"/>
    <w:lvl w:ilvl="0" w:tplc="04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6B5037"/>
    <w:multiLevelType w:val="hybridMultilevel"/>
    <w:tmpl w:val="CEF66BBE"/>
    <w:lvl w:ilvl="0" w:tplc="FB9298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2A309EE"/>
    <w:multiLevelType w:val="hybridMultilevel"/>
    <w:tmpl w:val="47B8DC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31FAF"/>
    <w:multiLevelType w:val="hybridMultilevel"/>
    <w:tmpl w:val="038C6D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A6AF4"/>
    <w:multiLevelType w:val="hybridMultilevel"/>
    <w:tmpl w:val="D4C6266A"/>
    <w:lvl w:ilvl="0" w:tplc="C7B4CEE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314C8"/>
    <w:multiLevelType w:val="hybridMultilevel"/>
    <w:tmpl w:val="BC58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16AF8"/>
    <w:multiLevelType w:val="hybridMultilevel"/>
    <w:tmpl w:val="FE0815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00E42"/>
    <w:multiLevelType w:val="hybridMultilevel"/>
    <w:tmpl w:val="7B2CD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06BDB"/>
    <w:multiLevelType w:val="hybridMultilevel"/>
    <w:tmpl w:val="FAF05322"/>
    <w:lvl w:ilvl="0" w:tplc="C7B4CEEA">
      <w:start w:val="1"/>
      <w:numFmt w:val="bullet"/>
      <w:lvlText w:val=""/>
      <w:lvlPicBulletId w:val="0"/>
      <w:lvlJc w:val="left"/>
      <w:pPr>
        <w:ind w:left="1145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488445D4"/>
    <w:multiLevelType w:val="hybridMultilevel"/>
    <w:tmpl w:val="C5D2AFC2"/>
    <w:lvl w:ilvl="0" w:tplc="6C8EF8DC">
      <w:start w:val="1"/>
      <w:numFmt w:val="hebrew1"/>
      <w:lvlText w:val="%1."/>
      <w:lvlJc w:val="left"/>
      <w:pPr>
        <w:ind w:left="148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9A1569"/>
    <w:multiLevelType w:val="hybridMultilevel"/>
    <w:tmpl w:val="0E7ABB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A59BF"/>
    <w:multiLevelType w:val="hybridMultilevel"/>
    <w:tmpl w:val="726ADDB4"/>
    <w:lvl w:ilvl="0" w:tplc="C7B4CE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B5736"/>
    <w:multiLevelType w:val="hybridMultilevel"/>
    <w:tmpl w:val="CEF66BBE"/>
    <w:lvl w:ilvl="0" w:tplc="FB9298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31F63BE"/>
    <w:multiLevelType w:val="multilevel"/>
    <w:tmpl w:val="42DA142A"/>
    <w:lvl w:ilvl="0">
      <w:start w:val="1"/>
      <w:numFmt w:val="decimal"/>
      <w:pStyle w:val="1"/>
      <w:lvlText w:val="%1."/>
      <w:lvlJc w:val="left"/>
      <w:pPr>
        <w:tabs>
          <w:tab w:val="num" w:pos="1559"/>
        </w:tabs>
        <w:ind w:left="1559" w:hanging="1134"/>
      </w:pPr>
      <w:rPr>
        <w:rFonts w:hint="default"/>
        <w:color w:val="00206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2835"/>
        </w:tabs>
        <w:ind w:left="2835" w:hanging="1134"/>
      </w:pPr>
      <w:rPr>
        <w:rFonts w:hint="default"/>
        <w:color w:val="00206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3"/>
        </w:tabs>
        <w:ind w:left="1843" w:hanging="851"/>
      </w:pPr>
      <w:rPr>
        <w:rFonts w:hint="default"/>
        <w:lang w:val="en-US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624"/>
        </w:tabs>
        <w:ind w:left="4394" w:hanging="850"/>
      </w:pPr>
      <w:rPr>
        <w:rFonts w:hint="default"/>
        <w:color w:val="0000FF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119"/>
        </w:tabs>
        <w:ind w:left="3119" w:hanging="141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119"/>
        </w:tabs>
        <w:ind w:left="3119" w:hanging="1418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center"/>
      <w:pPr>
        <w:tabs>
          <w:tab w:val="num" w:pos="1584"/>
        </w:tabs>
        <w:ind w:left="1296" w:hanging="1008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center"/>
      <w:pPr>
        <w:tabs>
          <w:tab w:val="num" w:pos="1728"/>
        </w:tabs>
        <w:ind w:left="1440" w:hanging="1152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center"/>
      <w:pPr>
        <w:tabs>
          <w:tab w:val="num" w:pos="1872"/>
        </w:tabs>
        <w:ind w:left="1584" w:hanging="1296"/>
      </w:pPr>
      <w:rPr>
        <w:rFonts w:hint="default"/>
      </w:rPr>
    </w:lvl>
  </w:abstractNum>
  <w:abstractNum w:abstractNumId="16" w15:restartNumberingAfterBreak="0">
    <w:nsid w:val="66EE062B"/>
    <w:multiLevelType w:val="hybridMultilevel"/>
    <w:tmpl w:val="8A30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83D92"/>
    <w:multiLevelType w:val="hybridMultilevel"/>
    <w:tmpl w:val="A5F89C50"/>
    <w:lvl w:ilvl="0" w:tplc="C7B4CEE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DB043D"/>
    <w:multiLevelType w:val="hybridMultilevel"/>
    <w:tmpl w:val="8C7E5F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B5AB0"/>
    <w:multiLevelType w:val="hybridMultilevel"/>
    <w:tmpl w:val="9B187A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EF"/>
    <w:multiLevelType w:val="hybridMultilevel"/>
    <w:tmpl w:val="7B8E6A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631CB"/>
    <w:multiLevelType w:val="hybridMultilevel"/>
    <w:tmpl w:val="58FE8F48"/>
    <w:lvl w:ilvl="0" w:tplc="0409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3"/>
  </w:num>
  <w:num w:numId="5">
    <w:abstractNumId w:val="19"/>
  </w:num>
  <w:num w:numId="6">
    <w:abstractNumId w:val="20"/>
  </w:num>
  <w:num w:numId="7">
    <w:abstractNumId w:val="21"/>
  </w:num>
  <w:num w:numId="8">
    <w:abstractNumId w:val="2"/>
  </w:num>
  <w:num w:numId="9">
    <w:abstractNumId w:val="4"/>
  </w:num>
  <w:num w:numId="10">
    <w:abstractNumId w:val="18"/>
  </w:num>
  <w:num w:numId="11">
    <w:abstractNumId w:val="0"/>
  </w:num>
  <w:num w:numId="12">
    <w:abstractNumId w:val="9"/>
  </w:num>
  <w:num w:numId="13">
    <w:abstractNumId w:val="12"/>
  </w:num>
  <w:num w:numId="14">
    <w:abstractNumId w:val="11"/>
  </w:num>
  <w:num w:numId="15">
    <w:abstractNumId w:val="1"/>
  </w:num>
  <w:num w:numId="16">
    <w:abstractNumId w:val="10"/>
  </w:num>
  <w:num w:numId="17">
    <w:abstractNumId w:val="6"/>
  </w:num>
  <w:num w:numId="18">
    <w:abstractNumId w:val="17"/>
  </w:num>
  <w:num w:numId="19">
    <w:abstractNumId w:val="14"/>
  </w:num>
  <w:num w:numId="20">
    <w:abstractNumId w:val="7"/>
  </w:num>
  <w:num w:numId="21">
    <w:abstractNumId w:val="3"/>
  </w:num>
  <w:num w:numId="22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hebrew2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astSavedUser" w:val="93"/>
  </w:docVars>
  <w:rsids>
    <w:rsidRoot w:val="00FA00D9"/>
    <w:rsid w:val="00000F50"/>
    <w:rsid w:val="00003E70"/>
    <w:rsid w:val="00005707"/>
    <w:rsid w:val="000072D6"/>
    <w:rsid w:val="00010D8B"/>
    <w:rsid w:val="00012CF7"/>
    <w:rsid w:val="00013AC2"/>
    <w:rsid w:val="00014A0C"/>
    <w:rsid w:val="00017A46"/>
    <w:rsid w:val="0002604C"/>
    <w:rsid w:val="000260FA"/>
    <w:rsid w:val="00027880"/>
    <w:rsid w:val="00030537"/>
    <w:rsid w:val="00033CCF"/>
    <w:rsid w:val="00035B9F"/>
    <w:rsid w:val="00036191"/>
    <w:rsid w:val="00036DBF"/>
    <w:rsid w:val="00037AC2"/>
    <w:rsid w:val="00040328"/>
    <w:rsid w:val="00041C82"/>
    <w:rsid w:val="00043A73"/>
    <w:rsid w:val="00047D83"/>
    <w:rsid w:val="00050D86"/>
    <w:rsid w:val="00052110"/>
    <w:rsid w:val="000526B0"/>
    <w:rsid w:val="000528BC"/>
    <w:rsid w:val="00052DFE"/>
    <w:rsid w:val="00054C05"/>
    <w:rsid w:val="00056ADE"/>
    <w:rsid w:val="00057ADF"/>
    <w:rsid w:val="000603CE"/>
    <w:rsid w:val="00060DB7"/>
    <w:rsid w:val="00062998"/>
    <w:rsid w:val="000661E8"/>
    <w:rsid w:val="0006686D"/>
    <w:rsid w:val="00066EBA"/>
    <w:rsid w:val="00067FDB"/>
    <w:rsid w:val="00070396"/>
    <w:rsid w:val="00080061"/>
    <w:rsid w:val="00082E27"/>
    <w:rsid w:val="00083C51"/>
    <w:rsid w:val="00087A57"/>
    <w:rsid w:val="00087FB1"/>
    <w:rsid w:val="0009206B"/>
    <w:rsid w:val="00092532"/>
    <w:rsid w:val="00094793"/>
    <w:rsid w:val="0009492A"/>
    <w:rsid w:val="00096A2A"/>
    <w:rsid w:val="00097995"/>
    <w:rsid w:val="000A1FE8"/>
    <w:rsid w:val="000A4C2D"/>
    <w:rsid w:val="000A609B"/>
    <w:rsid w:val="000A64FB"/>
    <w:rsid w:val="000A6559"/>
    <w:rsid w:val="000A6DE7"/>
    <w:rsid w:val="000B21C0"/>
    <w:rsid w:val="000B2586"/>
    <w:rsid w:val="000C006D"/>
    <w:rsid w:val="000C06B0"/>
    <w:rsid w:val="000C0A94"/>
    <w:rsid w:val="000C289E"/>
    <w:rsid w:val="000C3125"/>
    <w:rsid w:val="000C4D86"/>
    <w:rsid w:val="000C626B"/>
    <w:rsid w:val="000D1293"/>
    <w:rsid w:val="000D1B10"/>
    <w:rsid w:val="000D3667"/>
    <w:rsid w:val="000D37BE"/>
    <w:rsid w:val="000E3701"/>
    <w:rsid w:val="000E541D"/>
    <w:rsid w:val="000F10F2"/>
    <w:rsid w:val="000F1E75"/>
    <w:rsid w:val="000F5189"/>
    <w:rsid w:val="000F54A9"/>
    <w:rsid w:val="000F5B37"/>
    <w:rsid w:val="000F69F7"/>
    <w:rsid w:val="000F6D97"/>
    <w:rsid w:val="001003EF"/>
    <w:rsid w:val="00102A51"/>
    <w:rsid w:val="001031F3"/>
    <w:rsid w:val="00103CE2"/>
    <w:rsid w:val="00103EA3"/>
    <w:rsid w:val="00105E8D"/>
    <w:rsid w:val="0011204F"/>
    <w:rsid w:val="00112EB8"/>
    <w:rsid w:val="00116319"/>
    <w:rsid w:val="00117D02"/>
    <w:rsid w:val="0012068F"/>
    <w:rsid w:val="00120DAE"/>
    <w:rsid w:val="00120E74"/>
    <w:rsid w:val="00121B1C"/>
    <w:rsid w:val="00121CE6"/>
    <w:rsid w:val="001226FA"/>
    <w:rsid w:val="0012490C"/>
    <w:rsid w:val="00124E11"/>
    <w:rsid w:val="001261B5"/>
    <w:rsid w:val="00132010"/>
    <w:rsid w:val="001329E3"/>
    <w:rsid w:val="00133815"/>
    <w:rsid w:val="00134A79"/>
    <w:rsid w:val="00136BA2"/>
    <w:rsid w:val="00137AA3"/>
    <w:rsid w:val="001447DB"/>
    <w:rsid w:val="001466F3"/>
    <w:rsid w:val="00146748"/>
    <w:rsid w:val="00151F2D"/>
    <w:rsid w:val="00154264"/>
    <w:rsid w:val="001561AF"/>
    <w:rsid w:val="00156C3E"/>
    <w:rsid w:val="00157790"/>
    <w:rsid w:val="001609B6"/>
    <w:rsid w:val="0016115C"/>
    <w:rsid w:val="00161976"/>
    <w:rsid w:val="00162E2B"/>
    <w:rsid w:val="00164FC5"/>
    <w:rsid w:val="00165339"/>
    <w:rsid w:val="00165CE4"/>
    <w:rsid w:val="00165F5D"/>
    <w:rsid w:val="00167CCC"/>
    <w:rsid w:val="001736EC"/>
    <w:rsid w:val="00173D54"/>
    <w:rsid w:val="001761A7"/>
    <w:rsid w:val="001767A1"/>
    <w:rsid w:val="001771F1"/>
    <w:rsid w:val="0017720A"/>
    <w:rsid w:val="001815E7"/>
    <w:rsid w:val="00181D4D"/>
    <w:rsid w:val="00183366"/>
    <w:rsid w:val="00186523"/>
    <w:rsid w:val="0019016D"/>
    <w:rsid w:val="001932EF"/>
    <w:rsid w:val="00194479"/>
    <w:rsid w:val="00194664"/>
    <w:rsid w:val="00196055"/>
    <w:rsid w:val="0019648A"/>
    <w:rsid w:val="0019665E"/>
    <w:rsid w:val="00197112"/>
    <w:rsid w:val="00197E42"/>
    <w:rsid w:val="001A0043"/>
    <w:rsid w:val="001A0390"/>
    <w:rsid w:val="001A07DD"/>
    <w:rsid w:val="001A0EC7"/>
    <w:rsid w:val="001A167A"/>
    <w:rsid w:val="001A2DF0"/>
    <w:rsid w:val="001A7541"/>
    <w:rsid w:val="001B079F"/>
    <w:rsid w:val="001B2507"/>
    <w:rsid w:val="001B29F3"/>
    <w:rsid w:val="001B2B6A"/>
    <w:rsid w:val="001B37C3"/>
    <w:rsid w:val="001B4A9E"/>
    <w:rsid w:val="001B6244"/>
    <w:rsid w:val="001B7463"/>
    <w:rsid w:val="001C0275"/>
    <w:rsid w:val="001C0A4B"/>
    <w:rsid w:val="001C1032"/>
    <w:rsid w:val="001C1A12"/>
    <w:rsid w:val="001C1BCA"/>
    <w:rsid w:val="001C4ADA"/>
    <w:rsid w:val="001C6739"/>
    <w:rsid w:val="001C7586"/>
    <w:rsid w:val="001D4D41"/>
    <w:rsid w:val="001D5F48"/>
    <w:rsid w:val="001D6157"/>
    <w:rsid w:val="001E0210"/>
    <w:rsid w:val="001E07E0"/>
    <w:rsid w:val="001E23A1"/>
    <w:rsid w:val="001E331A"/>
    <w:rsid w:val="001E41DE"/>
    <w:rsid w:val="001E642B"/>
    <w:rsid w:val="001E7B26"/>
    <w:rsid w:val="001F01A5"/>
    <w:rsid w:val="001F085A"/>
    <w:rsid w:val="001F30B9"/>
    <w:rsid w:val="001F470F"/>
    <w:rsid w:val="001F6F81"/>
    <w:rsid w:val="002001A9"/>
    <w:rsid w:val="002046BC"/>
    <w:rsid w:val="00210DC8"/>
    <w:rsid w:val="0021237C"/>
    <w:rsid w:val="002123E0"/>
    <w:rsid w:val="002130A9"/>
    <w:rsid w:val="00214D0F"/>
    <w:rsid w:val="00214EC5"/>
    <w:rsid w:val="002156D1"/>
    <w:rsid w:val="00224FAC"/>
    <w:rsid w:val="00230802"/>
    <w:rsid w:val="00231722"/>
    <w:rsid w:val="00234C99"/>
    <w:rsid w:val="00236638"/>
    <w:rsid w:val="00241638"/>
    <w:rsid w:val="00243131"/>
    <w:rsid w:val="00244D29"/>
    <w:rsid w:val="00244D8B"/>
    <w:rsid w:val="002468A2"/>
    <w:rsid w:val="00246D46"/>
    <w:rsid w:val="00250B16"/>
    <w:rsid w:val="00250C92"/>
    <w:rsid w:val="00250DE6"/>
    <w:rsid w:val="00252F9B"/>
    <w:rsid w:val="00253AF0"/>
    <w:rsid w:val="00253DBF"/>
    <w:rsid w:val="00257731"/>
    <w:rsid w:val="00260879"/>
    <w:rsid w:val="00260C77"/>
    <w:rsid w:val="0026320E"/>
    <w:rsid w:val="00265785"/>
    <w:rsid w:val="00271C2D"/>
    <w:rsid w:val="00276D5B"/>
    <w:rsid w:val="002770DA"/>
    <w:rsid w:val="002772DE"/>
    <w:rsid w:val="00285E1E"/>
    <w:rsid w:val="002865DA"/>
    <w:rsid w:val="00286CD8"/>
    <w:rsid w:val="00295509"/>
    <w:rsid w:val="00295A08"/>
    <w:rsid w:val="00295A87"/>
    <w:rsid w:val="0029658A"/>
    <w:rsid w:val="002A04A2"/>
    <w:rsid w:val="002A122E"/>
    <w:rsid w:val="002A18D5"/>
    <w:rsid w:val="002A3994"/>
    <w:rsid w:val="002A62EF"/>
    <w:rsid w:val="002A74F6"/>
    <w:rsid w:val="002A7F2E"/>
    <w:rsid w:val="002B00F5"/>
    <w:rsid w:val="002B053A"/>
    <w:rsid w:val="002B10DF"/>
    <w:rsid w:val="002B1FFB"/>
    <w:rsid w:val="002B63C1"/>
    <w:rsid w:val="002C123F"/>
    <w:rsid w:val="002C4E9E"/>
    <w:rsid w:val="002D692B"/>
    <w:rsid w:val="002E0D59"/>
    <w:rsid w:val="002E12E8"/>
    <w:rsid w:val="002E1A9D"/>
    <w:rsid w:val="002E1B24"/>
    <w:rsid w:val="002E5D39"/>
    <w:rsid w:val="002E6769"/>
    <w:rsid w:val="002E6CBD"/>
    <w:rsid w:val="002F0264"/>
    <w:rsid w:val="002F1093"/>
    <w:rsid w:val="002F2446"/>
    <w:rsid w:val="002F2468"/>
    <w:rsid w:val="002F6C21"/>
    <w:rsid w:val="003020C1"/>
    <w:rsid w:val="003027B2"/>
    <w:rsid w:val="0030603C"/>
    <w:rsid w:val="00311912"/>
    <w:rsid w:val="00312A0C"/>
    <w:rsid w:val="00312F96"/>
    <w:rsid w:val="00313D82"/>
    <w:rsid w:val="00314001"/>
    <w:rsid w:val="0031792E"/>
    <w:rsid w:val="003206F8"/>
    <w:rsid w:val="003239BD"/>
    <w:rsid w:val="00323B68"/>
    <w:rsid w:val="003266A5"/>
    <w:rsid w:val="00330045"/>
    <w:rsid w:val="00331039"/>
    <w:rsid w:val="00332B79"/>
    <w:rsid w:val="00333889"/>
    <w:rsid w:val="003338C8"/>
    <w:rsid w:val="003338E3"/>
    <w:rsid w:val="00333974"/>
    <w:rsid w:val="003340C8"/>
    <w:rsid w:val="00340240"/>
    <w:rsid w:val="003455FE"/>
    <w:rsid w:val="00346358"/>
    <w:rsid w:val="0035025B"/>
    <w:rsid w:val="0035195D"/>
    <w:rsid w:val="00355CD7"/>
    <w:rsid w:val="0035748A"/>
    <w:rsid w:val="00360689"/>
    <w:rsid w:val="00360770"/>
    <w:rsid w:val="003637CF"/>
    <w:rsid w:val="003640E3"/>
    <w:rsid w:val="00364641"/>
    <w:rsid w:val="003669C4"/>
    <w:rsid w:val="00366E9E"/>
    <w:rsid w:val="00372250"/>
    <w:rsid w:val="003723C3"/>
    <w:rsid w:val="003740CA"/>
    <w:rsid w:val="00376055"/>
    <w:rsid w:val="00377290"/>
    <w:rsid w:val="0038007E"/>
    <w:rsid w:val="003812E3"/>
    <w:rsid w:val="00381564"/>
    <w:rsid w:val="00381D49"/>
    <w:rsid w:val="00382867"/>
    <w:rsid w:val="0038390C"/>
    <w:rsid w:val="00385C14"/>
    <w:rsid w:val="0038736D"/>
    <w:rsid w:val="00387579"/>
    <w:rsid w:val="00390F67"/>
    <w:rsid w:val="00392B72"/>
    <w:rsid w:val="003936CE"/>
    <w:rsid w:val="00393AE0"/>
    <w:rsid w:val="00393B91"/>
    <w:rsid w:val="00393EA1"/>
    <w:rsid w:val="00394C60"/>
    <w:rsid w:val="0039533A"/>
    <w:rsid w:val="003954E4"/>
    <w:rsid w:val="00395E13"/>
    <w:rsid w:val="003970F4"/>
    <w:rsid w:val="003A0E1B"/>
    <w:rsid w:val="003A4A42"/>
    <w:rsid w:val="003B0EC0"/>
    <w:rsid w:val="003B2172"/>
    <w:rsid w:val="003B2DC9"/>
    <w:rsid w:val="003C0526"/>
    <w:rsid w:val="003C1D1A"/>
    <w:rsid w:val="003C34E9"/>
    <w:rsid w:val="003C44CB"/>
    <w:rsid w:val="003C70EC"/>
    <w:rsid w:val="003D16C1"/>
    <w:rsid w:val="003D2F12"/>
    <w:rsid w:val="003D30F5"/>
    <w:rsid w:val="003D41D0"/>
    <w:rsid w:val="003D4C85"/>
    <w:rsid w:val="003D56C0"/>
    <w:rsid w:val="003E1DD4"/>
    <w:rsid w:val="003E1DFB"/>
    <w:rsid w:val="003E344C"/>
    <w:rsid w:val="003E3ACD"/>
    <w:rsid w:val="003E5EE6"/>
    <w:rsid w:val="003E6876"/>
    <w:rsid w:val="003E6982"/>
    <w:rsid w:val="003F46DE"/>
    <w:rsid w:val="003F7251"/>
    <w:rsid w:val="003F725A"/>
    <w:rsid w:val="004004B5"/>
    <w:rsid w:val="00400D5D"/>
    <w:rsid w:val="00401897"/>
    <w:rsid w:val="00401A6E"/>
    <w:rsid w:val="004121FC"/>
    <w:rsid w:val="00412AB5"/>
    <w:rsid w:val="00416224"/>
    <w:rsid w:val="004162AC"/>
    <w:rsid w:val="0042140E"/>
    <w:rsid w:val="00421624"/>
    <w:rsid w:val="004228FB"/>
    <w:rsid w:val="00423489"/>
    <w:rsid w:val="00423E2B"/>
    <w:rsid w:val="0042459E"/>
    <w:rsid w:val="00425845"/>
    <w:rsid w:val="004273C0"/>
    <w:rsid w:val="00427F7F"/>
    <w:rsid w:val="00430538"/>
    <w:rsid w:val="0043122F"/>
    <w:rsid w:val="00431868"/>
    <w:rsid w:val="00431ABC"/>
    <w:rsid w:val="00432901"/>
    <w:rsid w:val="0043767F"/>
    <w:rsid w:val="00440AB5"/>
    <w:rsid w:val="00440FFD"/>
    <w:rsid w:val="00443340"/>
    <w:rsid w:val="004438D0"/>
    <w:rsid w:val="00443CDE"/>
    <w:rsid w:val="00444AE2"/>
    <w:rsid w:val="0044621C"/>
    <w:rsid w:val="00446861"/>
    <w:rsid w:val="00446CE2"/>
    <w:rsid w:val="00447723"/>
    <w:rsid w:val="00447B3C"/>
    <w:rsid w:val="00450A14"/>
    <w:rsid w:val="0045299A"/>
    <w:rsid w:val="00453BDA"/>
    <w:rsid w:val="00454C48"/>
    <w:rsid w:val="00454C97"/>
    <w:rsid w:val="00454F6D"/>
    <w:rsid w:val="00456F88"/>
    <w:rsid w:val="004576D2"/>
    <w:rsid w:val="00460DD2"/>
    <w:rsid w:val="00461CA2"/>
    <w:rsid w:val="00463DF6"/>
    <w:rsid w:val="0046476B"/>
    <w:rsid w:val="0046614F"/>
    <w:rsid w:val="0047161C"/>
    <w:rsid w:val="00471F18"/>
    <w:rsid w:val="00473D59"/>
    <w:rsid w:val="00480965"/>
    <w:rsid w:val="004827DA"/>
    <w:rsid w:val="00482D16"/>
    <w:rsid w:val="00482DA9"/>
    <w:rsid w:val="00483508"/>
    <w:rsid w:val="00485C75"/>
    <w:rsid w:val="00486119"/>
    <w:rsid w:val="00486509"/>
    <w:rsid w:val="004872A7"/>
    <w:rsid w:val="00490F27"/>
    <w:rsid w:val="00491BFE"/>
    <w:rsid w:val="00491FD4"/>
    <w:rsid w:val="00492D8A"/>
    <w:rsid w:val="00492E6E"/>
    <w:rsid w:val="00493854"/>
    <w:rsid w:val="00493E4D"/>
    <w:rsid w:val="0049583E"/>
    <w:rsid w:val="00495846"/>
    <w:rsid w:val="00496ECA"/>
    <w:rsid w:val="004970CF"/>
    <w:rsid w:val="004A470E"/>
    <w:rsid w:val="004B2651"/>
    <w:rsid w:val="004B40C8"/>
    <w:rsid w:val="004B48E0"/>
    <w:rsid w:val="004B4A53"/>
    <w:rsid w:val="004B50AB"/>
    <w:rsid w:val="004B6480"/>
    <w:rsid w:val="004B6A13"/>
    <w:rsid w:val="004C2C4C"/>
    <w:rsid w:val="004C32D9"/>
    <w:rsid w:val="004C6DF9"/>
    <w:rsid w:val="004D1911"/>
    <w:rsid w:val="004D1BD5"/>
    <w:rsid w:val="004E3601"/>
    <w:rsid w:val="004E4913"/>
    <w:rsid w:val="004E6E32"/>
    <w:rsid w:val="004E7EFB"/>
    <w:rsid w:val="004F07CA"/>
    <w:rsid w:val="004F1128"/>
    <w:rsid w:val="004F1CA2"/>
    <w:rsid w:val="004F23C7"/>
    <w:rsid w:val="004F2C12"/>
    <w:rsid w:val="004F699B"/>
    <w:rsid w:val="004F6A3C"/>
    <w:rsid w:val="004F6FC6"/>
    <w:rsid w:val="005009D1"/>
    <w:rsid w:val="005025EF"/>
    <w:rsid w:val="0050363A"/>
    <w:rsid w:val="005037F2"/>
    <w:rsid w:val="00503D5F"/>
    <w:rsid w:val="0050667D"/>
    <w:rsid w:val="005116B8"/>
    <w:rsid w:val="005132A1"/>
    <w:rsid w:val="005134C8"/>
    <w:rsid w:val="00513789"/>
    <w:rsid w:val="00516684"/>
    <w:rsid w:val="0051752B"/>
    <w:rsid w:val="00521897"/>
    <w:rsid w:val="00523AD5"/>
    <w:rsid w:val="00526F15"/>
    <w:rsid w:val="00527EDD"/>
    <w:rsid w:val="00530560"/>
    <w:rsid w:val="005314EF"/>
    <w:rsid w:val="00532ED9"/>
    <w:rsid w:val="00533B8E"/>
    <w:rsid w:val="00535ECC"/>
    <w:rsid w:val="005364C2"/>
    <w:rsid w:val="005406BD"/>
    <w:rsid w:val="0054111C"/>
    <w:rsid w:val="00542BBA"/>
    <w:rsid w:val="00544D47"/>
    <w:rsid w:val="005457B9"/>
    <w:rsid w:val="0054637B"/>
    <w:rsid w:val="00550993"/>
    <w:rsid w:val="00551EEA"/>
    <w:rsid w:val="00554159"/>
    <w:rsid w:val="00554B34"/>
    <w:rsid w:val="00554FE2"/>
    <w:rsid w:val="00555DC1"/>
    <w:rsid w:val="00555FCE"/>
    <w:rsid w:val="005571E0"/>
    <w:rsid w:val="00560A1B"/>
    <w:rsid w:val="005615A4"/>
    <w:rsid w:val="00563289"/>
    <w:rsid w:val="00563663"/>
    <w:rsid w:val="00566648"/>
    <w:rsid w:val="005676DB"/>
    <w:rsid w:val="00567CFF"/>
    <w:rsid w:val="005706CD"/>
    <w:rsid w:val="005710E9"/>
    <w:rsid w:val="00573391"/>
    <w:rsid w:val="00575720"/>
    <w:rsid w:val="00575A06"/>
    <w:rsid w:val="00575B8C"/>
    <w:rsid w:val="00576164"/>
    <w:rsid w:val="00576EB1"/>
    <w:rsid w:val="0057747A"/>
    <w:rsid w:val="00580901"/>
    <w:rsid w:val="005829D5"/>
    <w:rsid w:val="00583828"/>
    <w:rsid w:val="00584672"/>
    <w:rsid w:val="005853FB"/>
    <w:rsid w:val="005912A9"/>
    <w:rsid w:val="00592DB4"/>
    <w:rsid w:val="00593089"/>
    <w:rsid w:val="00593F34"/>
    <w:rsid w:val="00594492"/>
    <w:rsid w:val="0059674D"/>
    <w:rsid w:val="005A13A0"/>
    <w:rsid w:val="005A2B5A"/>
    <w:rsid w:val="005A2C03"/>
    <w:rsid w:val="005A318C"/>
    <w:rsid w:val="005A44A4"/>
    <w:rsid w:val="005A4FDE"/>
    <w:rsid w:val="005A6201"/>
    <w:rsid w:val="005A6565"/>
    <w:rsid w:val="005B0D72"/>
    <w:rsid w:val="005B49B3"/>
    <w:rsid w:val="005B7E45"/>
    <w:rsid w:val="005B7FDF"/>
    <w:rsid w:val="005C1BA0"/>
    <w:rsid w:val="005C4B2C"/>
    <w:rsid w:val="005C5010"/>
    <w:rsid w:val="005C672F"/>
    <w:rsid w:val="005D0432"/>
    <w:rsid w:val="005D0EA6"/>
    <w:rsid w:val="005D6CD1"/>
    <w:rsid w:val="005E18E8"/>
    <w:rsid w:val="005E1EC1"/>
    <w:rsid w:val="005E24B6"/>
    <w:rsid w:val="005E4017"/>
    <w:rsid w:val="005E446C"/>
    <w:rsid w:val="005E4FB1"/>
    <w:rsid w:val="005E570B"/>
    <w:rsid w:val="005E5AFF"/>
    <w:rsid w:val="005E7643"/>
    <w:rsid w:val="005F002A"/>
    <w:rsid w:val="005F0881"/>
    <w:rsid w:val="005F0FE7"/>
    <w:rsid w:val="005F127C"/>
    <w:rsid w:val="005F1674"/>
    <w:rsid w:val="005F24B9"/>
    <w:rsid w:val="005F5AF2"/>
    <w:rsid w:val="0060141C"/>
    <w:rsid w:val="00601AD8"/>
    <w:rsid w:val="00601F19"/>
    <w:rsid w:val="006033C8"/>
    <w:rsid w:val="006077CD"/>
    <w:rsid w:val="006102C8"/>
    <w:rsid w:val="00612078"/>
    <w:rsid w:val="006166A3"/>
    <w:rsid w:val="006174AB"/>
    <w:rsid w:val="006213B2"/>
    <w:rsid w:val="006221E3"/>
    <w:rsid w:val="00623537"/>
    <w:rsid w:val="00624D42"/>
    <w:rsid w:val="006302E7"/>
    <w:rsid w:val="0063399B"/>
    <w:rsid w:val="00635AF2"/>
    <w:rsid w:val="00636802"/>
    <w:rsid w:val="00637F87"/>
    <w:rsid w:val="00637F9D"/>
    <w:rsid w:val="006418CA"/>
    <w:rsid w:val="006449B1"/>
    <w:rsid w:val="00647192"/>
    <w:rsid w:val="00653762"/>
    <w:rsid w:val="00656C72"/>
    <w:rsid w:val="00660D90"/>
    <w:rsid w:val="00664EAA"/>
    <w:rsid w:val="0066569C"/>
    <w:rsid w:val="00667A29"/>
    <w:rsid w:val="00671A6E"/>
    <w:rsid w:val="0067588E"/>
    <w:rsid w:val="00680920"/>
    <w:rsid w:val="00681CE9"/>
    <w:rsid w:val="00683F8F"/>
    <w:rsid w:val="00685BF2"/>
    <w:rsid w:val="0068790C"/>
    <w:rsid w:val="00687966"/>
    <w:rsid w:val="006904A2"/>
    <w:rsid w:val="006929D8"/>
    <w:rsid w:val="00695EBB"/>
    <w:rsid w:val="00696B27"/>
    <w:rsid w:val="006A0379"/>
    <w:rsid w:val="006A0857"/>
    <w:rsid w:val="006A10F2"/>
    <w:rsid w:val="006A367B"/>
    <w:rsid w:val="006A5B17"/>
    <w:rsid w:val="006A6183"/>
    <w:rsid w:val="006B3568"/>
    <w:rsid w:val="006B58F2"/>
    <w:rsid w:val="006B5BF2"/>
    <w:rsid w:val="006B5E33"/>
    <w:rsid w:val="006B60C2"/>
    <w:rsid w:val="006C3148"/>
    <w:rsid w:val="006C397E"/>
    <w:rsid w:val="006D01F2"/>
    <w:rsid w:val="006D10C9"/>
    <w:rsid w:val="006D14AB"/>
    <w:rsid w:val="006D2E9F"/>
    <w:rsid w:val="006D3785"/>
    <w:rsid w:val="006D3B97"/>
    <w:rsid w:val="006D60DA"/>
    <w:rsid w:val="006E07AB"/>
    <w:rsid w:val="006E1003"/>
    <w:rsid w:val="006E1C21"/>
    <w:rsid w:val="006E39C1"/>
    <w:rsid w:val="006E3F10"/>
    <w:rsid w:val="006E6845"/>
    <w:rsid w:val="006E79FB"/>
    <w:rsid w:val="006F022E"/>
    <w:rsid w:val="006F1DAE"/>
    <w:rsid w:val="006F21D5"/>
    <w:rsid w:val="006F3F05"/>
    <w:rsid w:val="006F493A"/>
    <w:rsid w:val="006F58EC"/>
    <w:rsid w:val="006F5FED"/>
    <w:rsid w:val="006F6BF3"/>
    <w:rsid w:val="006F71DF"/>
    <w:rsid w:val="007000EC"/>
    <w:rsid w:val="007011E5"/>
    <w:rsid w:val="0070196D"/>
    <w:rsid w:val="00703AF7"/>
    <w:rsid w:val="007045D8"/>
    <w:rsid w:val="00705192"/>
    <w:rsid w:val="00713E66"/>
    <w:rsid w:val="00717C8B"/>
    <w:rsid w:val="00720A3A"/>
    <w:rsid w:val="00721200"/>
    <w:rsid w:val="00722C63"/>
    <w:rsid w:val="00723B5A"/>
    <w:rsid w:val="00723CA6"/>
    <w:rsid w:val="0072555E"/>
    <w:rsid w:val="00727482"/>
    <w:rsid w:val="00730CED"/>
    <w:rsid w:val="00731D7E"/>
    <w:rsid w:val="00734BCA"/>
    <w:rsid w:val="00734DA6"/>
    <w:rsid w:val="007359F6"/>
    <w:rsid w:val="00735DE7"/>
    <w:rsid w:val="0073713D"/>
    <w:rsid w:val="00737BE9"/>
    <w:rsid w:val="00741707"/>
    <w:rsid w:val="007431A3"/>
    <w:rsid w:val="0074469C"/>
    <w:rsid w:val="00745393"/>
    <w:rsid w:val="00747010"/>
    <w:rsid w:val="00750467"/>
    <w:rsid w:val="00751C2B"/>
    <w:rsid w:val="00751DA5"/>
    <w:rsid w:val="00751EDA"/>
    <w:rsid w:val="00751F10"/>
    <w:rsid w:val="0075330C"/>
    <w:rsid w:val="007555DA"/>
    <w:rsid w:val="0075655B"/>
    <w:rsid w:val="0075731B"/>
    <w:rsid w:val="00764027"/>
    <w:rsid w:val="007668A0"/>
    <w:rsid w:val="007745D1"/>
    <w:rsid w:val="00774968"/>
    <w:rsid w:val="007768F8"/>
    <w:rsid w:val="00781953"/>
    <w:rsid w:val="00781974"/>
    <w:rsid w:val="00782FD7"/>
    <w:rsid w:val="00784A00"/>
    <w:rsid w:val="00785D61"/>
    <w:rsid w:val="00786BC4"/>
    <w:rsid w:val="0079063A"/>
    <w:rsid w:val="00791131"/>
    <w:rsid w:val="00791337"/>
    <w:rsid w:val="007926E3"/>
    <w:rsid w:val="00793579"/>
    <w:rsid w:val="0079361E"/>
    <w:rsid w:val="00795357"/>
    <w:rsid w:val="00797689"/>
    <w:rsid w:val="007977AC"/>
    <w:rsid w:val="007979A5"/>
    <w:rsid w:val="007A0479"/>
    <w:rsid w:val="007A2190"/>
    <w:rsid w:val="007A2C96"/>
    <w:rsid w:val="007A379F"/>
    <w:rsid w:val="007A3F76"/>
    <w:rsid w:val="007A4267"/>
    <w:rsid w:val="007A4539"/>
    <w:rsid w:val="007A5190"/>
    <w:rsid w:val="007A5BAE"/>
    <w:rsid w:val="007A601B"/>
    <w:rsid w:val="007A6625"/>
    <w:rsid w:val="007A7789"/>
    <w:rsid w:val="007A7D00"/>
    <w:rsid w:val="007B0360"/>
    <w:rsid w:val="007B0BFB"/>
    <w:rsid w:val="007B0D4E"/>
    <w:rsid w:val="007B1C31"/>
    <w:rsid w:val="007B1C5D"/>
    <w:rsid w:val="007B1EDC"/>
    <w:rsid w:val="007B21E3"/>
    <w:rsid w:val="007B2C8D"/>
    <w:rsid w:val="007B3683"/>
    <w:rsid w:val="007B3A15"/>
    <w:rsid w:val="007B3B9F"/>
    <w:rsid w:val="007B4EBD"/>
    <w:rsid w:val="007B66D3"/>
    <w:rsid w:val="007B74E5"/>
    <w:rsid w:val="007C12B0"/>
    <w:rsid w:val="007C1557"/>
    <w:rsid w:val="007C261B"/>
    <w:rsid w:val="007C48A6"/>
    <w:rsid w:val="007C694F"/>
    <w:rsid w:val="007D5D08"/>
    <w:rsid w:val="007D72F8"/>
    <w:rsid w:val="007E1020"/>
    <w:rsid w:val="007E1615"/>
    <w:rsid w:val="007E4CF2"/>
    <w:rsid w:val="007E6928"/>
    <w:rsid w:val="007E6F81"/>
    <w:rsid w:val="007E76C5"/>
    <w:rsid w:val="007F07F2"/>
    <w:rsid w:val="007F152F"/>
    <w:rsid w:val="007F233B"/>
    <w:rsid w:val="007F6DE0"/>
    <w:rsid w:val="007F7E95"/>
    <w:rsid w:val="00801642"/>
    <w:rsid w:val="0080268A"/>
    <w:rsid w:val="00802CCB"/>
    <w:rsid w:val="00803926"/>
    <w:rsid w:val="0080427A"/>
    <w:rsid w:val="00804620"/>
    <w:rsid w:val="00804723"/>
    <w:rsid w:val="0080620C"/>
    <w:rsid w:val="00810CBE"/>
    <w:rsid w:val="00812D32"/>
    <w:rsid w:val="00812F3B"/>
    <w:rsid w:val="00815382"/>
    <w:rsid w:val="00817573"/>
    <w:rsid w:val="00817D58"/>
    <w:rsid w:val="0082062E"/>
    <w:rsid w:val="00822A22"/>
    <w:rsid w:val="00824E1E"/>
    <w:rsid w:val="00825190"/>
    <w:rsid w:val="00827E24"/>
    <w:rsid w:val="00827E55"/>
    <w:rsid w:val="008327C4"/>
    <w:rsid w:val="008341F8"/>
    <w:rsid w:val="00835A8C"/>
    <w:rsid w:val="0084097E"/>
    <w:rsid w:val="008411BD"/>
    <w:rsid w:val="00842075"/>
    <w:rsid w:val="00851B58"/>
    <w:rsid w:val="00852F6B"/>
    <w:rsid w:val="00855CA7"/>
    <w:rsid w:val="00857C67"/>
    <w:rsid w:val="00860584"/>
    <w:rsid w:val="00861180"/>
    <w:rsid w:val="0086600B"/>
    <w:rsid w:val="00867BDF"/>
    <w:rsid w:val="00872024"/>
    <w:rsid w:val="0087697E"/>
    <w:rsid w:val="008773E6"/>
    <w:rsid w:val="00880226"/>
    <w:rsid w:val="00881700"/>
    <w:rsid w:val="008863D5"/>
    <w:rsid w:val="008914A6"/>
    <w:rsid w:val="008919F5"/>
    <w:rsid w:val="00895FA7"/>
    <w:rsid w:val="008A0090"/>
    <w:rsid w:val="008A1D5B"/>
    <w:rsid w:val="008A1F22"/>
    <w:rsid w:val="008A3EB2"/>
    <w:rsid w:val="008A5A07"/>
    <w:rsid w:val="008A6291"/>
    <w:rsid w:val="008A6A5F"/>
    <w:rsid w:val="008B6E84"/>
    <w:rsid w:val="008B7633"/>
    <w:rsid w:val="008B7C8D"/>
    <w:rsid w:val="008C1908"/>
    <w:rsid w:val="008C2841"/>
    <w:rsid w:val="008C6675"/>
    <w:rsid w:val="008D2807"/>
    <w:rsid w:val="008D35F7"/>
    <w:rsid w:val="008D45F7"/>
    <w:rsid w:val="008D589D"/>
    <w:rsid w:val="008E00C8"/>
    <w:rsid w:val="008E0717"/>
    <w:rsid w:val="008E3DE5"/>
    <w:rsid w:val="008E4501"/>
    <w:rsid w:val="008E50DF"/>
    <w:rsid w:val="008F4698"/>
    <w:rsid w:val="008F5278"/>
    <w:rsid w:val="008F61B9"/>
    <w:rsid w:val="009006D8"/>
    <w:rsid w:val="00900DE4"/>
    <w:rsid w:val="00901DDB"/>
    <w:rsid w:val="00902059"/>
    <w:rsid w:val="0090465F"/>
    <w:rsid w:val="00905599"/>
    <w:rsid w:val="00905EEA"/>
    <w:rsid w:val="0091138F"/>
    <w:rsid w:val="00912361"/>
    <w:rsid w:val="00913D9B"/>
    <w:rsid w:val="00914E2A"/>
    <w:rsid w:val="00916A1D"/>
    <w:rsid w:val="00921BEE"/>
    <w:rsid w:val="00921E47"/>
    <w:rsid w:val="00926799"/>
    <w:rsid w:val="009270D0"/>
    <w:rsid w:val="0093033F"/>
    <w:rsid w:val="009312FD"/>
    <w:rsid w:val="009325C1"/>
    <w:rsid w:val="0093380A"/>
    <w:rsid w:val="00933A02"/>
    <w:rsid w:val="009341EE"/>
    <w:rsid w:val="0093440E"/>
    <w:rsid w:val="00935E20"/>
    <w:rsid w:val="00936AC9"/>
    <w:rsid w:val="0093775D"/>
    <w:rsid w:val="00941695"/>
    <w:rsid w:val="00942962"/>
    <w:rsid w:val="009430DF"/>
    <w:rsid w:val="0094311B"/>
    <w:rsid w:val="0094472D"/>
    <w:rsid w:val="009452EC"/>
    <w:rsid w:val="009455EA"/>
    <w:rsid w:val="00946B80"/>
    <w:rsid w:val="0094744F"/>
    <w:rsid w:val="00947736"/>
    <w:rsid w:val="00950085"/>
    <w:rsid w:val="009502B3"/>
    <w:rsid w:val="00955936"/>
    <w:rsid w:val="00955EC3"/>
    <w:rsid w:val="00956040"/>
    <w:rsid w:val="00956279"/>
    <w:rsid w:val="009566E5"/>
    <w:rsid w:val="00956A04"/>
    <w:rsid w:val="00956A39"/>
    <w:rsid w:val="0096106A"/>
    <w:rsid w:val="0096121E"/>
    <w:rsid w:val="009638AE"/>
    <w:rsid w:val="00965169"/>
    <w:rsid w:val="009660B1"/>
    <w:rsid w:val="009830F0"/>
    <w:rsid w:val="00986EDB"/>
    <w:rsid w:val="009873FF"/>
    <w:rsid w:val="009876C0"/>
    <w:rsid w:val="00990CDF"/>
    <w:rsid w:val="00991017"/>
    <w:rsid w:val="0099190E"/>
    <w:rsid w:val="009925BC"/>
    <w:rsid w:val="00992B39"/>
    <w:rsid w:val="009972E9"/>
    <w:rsid w:val="009A2149"/>
    <w:rsid w:val="009A2C67"/>
    <w:rsid w:val="009A345D"/>
    <w:rsid w:val="009A406B"/>
    <w:rsid w:val="009A4E03"/>
    <w:rsid w:val="009A584A"/>
    <w:rsid w:val="009B1C17"/>
    <w:rsid w:val="009B1DC5"/>
    <w:rsid w:val="009B7CCE"/>
    <w:rsid w:val="009C06DE"/>
    <w:rsid w:val="009C13F2"/>
    <w:rsid w:val="009C1CFA"/>
    <w:rsid w:val="009C591A"/>
    <w:rsid w:val="009C6D71"/>
    <w:rsid w:val="009C718C"/>
    <w:rsid w:val="009C798F"/>
    <w:rsid w:val="009C7BFE"/>
    <w:rsid w:val="009D1425"/>
    <w:rsid w:val="009D1FD4"/>
    <w:rsid w:val="009D511E"/>
    <w:rsid w:val="009D768A"/>
    <w:rsid w:val="009E0286"/>
    <w:rsid w:val="009E056A"/>
    <w:rsid w:val="009E10C4"/>
    <w:rsid w:val="009E13A6"/>
    <w:rsid w:val="009E1A9B"/>
    <w:rsid w:val="009E78CE"/>
    <w:rsid w:val="009F1E6B"/>
    <w:rsid w:val="009F2C13"/>
    <w:rsid w:val="009F2F0D"/>
    <w:rsid w:val="009F2FBC"/>
    <w:rsid w:val="009F3ABF"/>
    <w:rsid w:val="009F4ED1"/>
    <w:rsid w:val="009F6685"/>
    <w:rsid w:val="00A0232F"/>
    <w:rsid w:val="00A03EF0"/>
    <w:rsid w:val="00A04BB3"/>
    <w:rsid w:val="00A06501"/>
    <w:rsid w:val="00A06863"/>
    <w:rsid w:val="00A13D87"/>
    <w:rsid w:val="00A141BF"/>
    <w:rsid w:val="00A15AC6"/>
    <w:rsid w:val="00A15DFD"/>
    <w:rsid w:val="00A16592"/>
    <w:rsid w:val="00A16794"/>
    <w:rsid w:val="00A21737"/>
    <w:rsid w:val="00A228F1"/>
    <w:rsid w:val="00A266E7"/>
    <w:rsid w:val="00A26B66"/>
    <w:rsid w:val="00A272C9"/>
    <w:rsid w:val="00A27614"/>
    <w:rsid w:val="00A27BD8"/>
    <w:rsid w:val="00A30113"/>
    <w:rsid w:val="00A31C6F"/>
    <w:rsid w:val="00A430A5"/>
    <w:rsid w:val="00A46170"/>
    <w:rsid w:val="00A4742F"/>
    <w:rsid w:val="00A50BA9"/>
    <w:rsid w:val="00A52113"/>
    <w:rsid w:val="00A548EF"/>
    <w:rsid w:val="00A55879"/>
    <w:rsid w:val="00A56557"/>
    <w:rsid w:val="00A56BA9"/>
    <w:rsid w:val="00A57F86"/>
    <w:rsid w:val="00A6213F"/>
    <w:rsid w:val="00A6300D"/>
    <w:rsid w:val="00A63CE2"/>
    <w:rsid w:val="00A65284"/>
    <w:rsid w:val="00A657A8"/>
    <w:rsid w:val="00A708EF"/>
    <w:rsid w:val="00A70E3A"/>
    <w:rsid w:val="00A712AB"/>
    <w:rsid w:val="00A76FC6"/>
    <w:rsid w:val="00A77C40"/>
    <w:rsid w:val="00A8109F"/>
    <w:rsid w:val="00A82356"/>
    <w:rsid w:val="00A8337D"/>
    <w:rsid w:val="00A846C9"/>
    <w:rsid w:val="00A853CF"/>
    <w:rsid w:val="00A872FD"/>
    <w:rsid w:val="00A926D8"/>
    <w:rsid w:val="00A94A8D"/>
    <w:rsid w:val="00A95DFE"/>
    <w:rsid w:val="00A95FD6"/>
    <w:rsid w:val="00AA2300"/>
    <w:rsid w:val="00AA274D"/>
    <w:rsid w:val="00AA2A4D"/>
    <w:rsid w:val="00AA2BBD"/>
    <w:rsid w:val="00AA4A81"/>
    <w:rsid w:val="00AA4C41"/>
    <w:rsid w:val="00AB07FB"/>
    <w:rsid w:val="00AB290C"/>
    <w:rsid w:val="00AB33FC"/>
    <w:rsid w:val="00AB44EF"/>
    <w:rsid w:val="00AB52CC"/>
    <w:rsid w:val="00AB7C3F"/>
    <w:rsid w:val="00AC0759"/>
    <w:rsid w:val="00AC54F4"/>
    <w:rsid w:val="00AC5798"/>
    <w:rsid w:val="00AC6593"/>
    <w:rsid w:val="00AC7747"/>
    <w:rsid w:val="00AC7ECA"/>
    <w:rsid w:val="00AD6399"/>
    <w:rsid w:val="00AD6409"/>
    <w:rsid w:val="00AD7CAF"/>
    <w:rsid w:val="00AE2777"/>
    <w:rsid w:val="00AE2E06"/>
    <w:rsid w:val="00AE424E"/>
    <w:rsid w:val="00AE49DA"/>
    <w:rsid w:val="00AE5358"/>
    <w:rsid w:val="00AE539D"/>
    <w:rsid w:val="00AE5F8B"/>
    <w:rsid w:val="00AE791E"/>
    <w:rsid w:val="00AF0DF0"/>
    <w:rsid w:val="00AF21B6"/>
    <w:rsid w:val="00AF2889"/>
    <w:rsid w:val="00AF3A39"/>
    <w:rsid w:val="00AF56EF"/>
    <w:rsid w:val="00B00125"/>
    <w:rsid w:val="00B0056D"/>
    <w:rsid w:val="00B00ADE"/>
    <w:rsid w:val="00B02218"/>
    <w:rsid w:val="00B05B65"/>
    <w:rsid w:val="00B10F70"/>
    <w:rsid w:val="00B122CA"/>
    <w:rsid w:val="00B12AD0"/>
    <w:rsid w:val="00B13101"/>
    <w:rsid w:val="00B13A7F"/>
    <w:rsid w:val="00B1742F"/>
    <w:rsid w:val="00B17511"/>
    <w:rsid w:val="00B23FB3"/>
    <w:rsid w:val="00B24E86"/>
    <w:rsid w:val="00B27B8E"/>
    <w:rsid w:val="00B27D85"/>
    <w:rsid w:val="00B27DA5"/>
    <w:rsid w:val="00B30061"/>
    <w:rsid w:val="00B30B02"/>
    <w:rsid w:val="00B30D19"/>
    <w:rsid w:val="00B30EE3"/>
    <w:rsid w:val="00B31727"/>
    <w:rsid w:val="00B3271C"/>
    <w:rsid w:val="00B3299A"/>
    <w:rsid w:val="00B333BD"/>
    <w:rsid w:val="00B3438C"/>
    <w:rsid w:val="00B35C63"/>
    <w:rsid w:val="00B365DB"/>
    <w:rsid w:val="00B37A52"/>
    <w:rsid w:val="00B41B11"/>
    <w:rsid w:val="00B41D16"/>
    <w:rsid w:val="00B43914"/>
    <w:rsid w:val="00B44895"/>
    <w:rsid w:val="00B50C1F"/>
    <w:rsid w:val="00B52912"/>
    <w:rsid w:val="00B56A2F"/>
    <w:rsid w:val="00B56C1D"/>
    <w:rsid w:val="00B61322"/>
    <w:rsid w:val="00B63F7C"/>
    <w:rsid w:val="00B67CD5"/>
    <w:rsid w:val="00B71569"/>
    <w:rsid w:val="00B726B2"/>
    <w:rsid w:val="00B7330C"/>
    <w:rsid w:val="00B74758"/>
    <w:rsid w:val="00B76A16"/>
    <w:rsid w:val="00B7753D"/>
    <w:rsid w:val="00B80E36"/>
    <w:rsid w:val="00B81941"/>
    <w:rsid w:val="00B81D34"/>
    <w:rsid w:val="00B82D6B"/>
    <w:rsid w:val="00B85D74"/>
    <w:rsid w:val="00B87AFA"/>
    <w:rsid w:val="00B90D7B"/>
    <w:rsid w:val="00B96A15"/>
    <w:rsid w:val="00B96C6C"/>
    <w:rsid w:val="00BA0DEF"/>
    <w:rsid w:val="00BA1261"/>
    <w:rsid w:val="00BA1A44"/>
    <w:rsid w:val="00BA2AE7"/>
    <w:rsid w:val="00BA4589"/>
    <w:rsid w:val="00BA6992"/>
    <w:rsid w:val="00BA7426"/>
    <w:rsid w:val="00BA79F2"/>
    <w:rsid w:val="00BB0D20"/>
    <w:rsid w:val="00BB2C2F"/>
    <w:rsid w:val="00BB4371"/>
    <w:rsid w:val="00BB4417"/>
    <w:rsid w:val="00BB709C"/>
    <w:rsid w:val="00BC4A22"/>
    <w:rsid w:val="00BC6E28"/>
    <w:rsid w:val="00BD222C"/>
    <w:rsid w:val="00BD5643"/>
    <w:rsid w:val="00BD78D6"/>
    <w:rsid w:val="00BE02BB"/>
    <w:rsid w:val="00BE17D1"/>
    <w:rsid w:val="00BE1EEB"/>
    <w:rsid w:val="00BE2A46"/>
    <w:rsid w:val="00BE3D13"/>
    <w:rsid w:val="00BE3F48"/>
    <w:rsid w:val="00BE6962"/>
    <w:rsid w:val="00BE7CE4"/>
    <w:rsid w:val="00BF0BCB"/>
    <w:rsid w:val="00BF2215"/>
    <w:rsid w:val="00BF4F1F"/>
    <w:rsid w:val="00C00DEF"/>
    <w:rsid w:val="00C01A8B"/>
    <w:rsid w:val="00C026D9"/>
    <w:rsid w:val="00C02BB5"/>
    <w:rsid w:val="00C07097"/>
    <w:rsid w:val="00C07A17"/>
    <w:rsid w:val="00C1020C"/>
    <w:rsid w:val="00C10C57"/>
    <w:rsid w:val="00C12BFC"/>
    <w:rsid w:val="00C13334"/>
    <w:rsid w:val="00C138C9"/>
    <w:rsid w:val="00C14BCA"/>
    <w:rsid w:val="00C1539D"/>
    <w:rsid w:val="00C16B5C"/>
    <w:rsid w:val="00C2125E"/>
    <w:rsid w:val="00C2184B"/>
    <w:rsid w:val="00C23492"/>
    <w:rsid w:val="00C24328"/>
    <w:rsid w:val="00C244F0"/>
    <w:rsid w:val="00C26950"/>
    <w:rsid w:val="00C30166"/>
    <w:rsid w:val="00C3043F"/>
    <w:rsid w:val="00C32088"/>
    <w:rsid w:val="00C321C1"/>
    <w:rsid w:val="00C32690"/>
    <w:rsid w:val="00C32E6E"/>
    <w:rsid w:val="00C32FD6"/>
    <w:rsid w:val="00C333A7"/>
    <w:rsid w:val="00C34CA1"/>
    <w:rsid w:val="00C35AC7"/>
    <w:rsid w:val="00C37022"/>
    <w:rsid w:val="00C50877"/>
    <w:rsid w:val="00C5198A"/>
    <w:rsid w:val="00C5281F"/>
    <w:rsid w:val="00C5514A"/>
    <w:rsid w:val="00C600BA"/>
    <w:rsid w:val="00C610BD"/>
    <w:rsid w:val="00C61A4F"/>
    <w:rsid w:val="00C63CF1"/>
    <w:rsid w:val="00C66066"/>
    <w:rsid w:val="00C67F69"/>
    <w:rsid w:val="00C72125"/>
    <w:rsid w:val="00C73474"/>
    <w:rsid w:val="00C74777"/>
    <w:rsid w:val="00C74DF2"/>
    <w:rsid w:val="00C76522"/>
    <w:rsid w:val="00C7673B"/>
    <w:rsid w:val="00C800C9"/>
    <w:rsid w:val="00C80A20"/>
    <w:rsid w:val="00C80C29"/>
    <w:rsid w:val="00C811E9"/>
    <w:rsid w:val="00C8336B"/>
    <w:rsid w:val="00C84CE5"/>
    <w:rsid w:val="00C852A4"/>
    <w:rsid w:val="00C86C3F"/>
    <w:rsid w:val="00C86DAA"/>
    <w:rsid w:val="00C91AC3"/>
    <w:rsid w:val="00C93D4D"/>
    <w:rsid w:val="00CA03DA"/>
    <w:rsid w:val="00CA0C1E"/>
    <w:rsid w:val="00CA162E"/>
    <w:rsid w:val="00CA1684"/>
    <w:rsid w:val="00CA42C1"/>
    <w:rsid w:val="00CA4518"/>
    <w:rsid w:val="00CA5967"/>
    <w:rsid w:val="00CB26DB"/>
    <w:rsid w:val="00CB3101"/>
    <w:rsid w:val="00CB3CFC"/>
    <w:rsid w:val="00CB5B65"/>
    <w:rsid w:val="00CB6B6B"/>
    <w:rsid w:val="00CB7F5B"/>
    <w:rsid w:val="00CC169C"/>
    <w:rsid w:val="00CC2269"/>
    <w:rsid w:val="00CC5C98"/>
    <w:rsid w:val="00CC6456"/>
    <w:rsid w:val="00CC64C0"/>
    <w:rsid w:val="00CD1616"/>
    <w:rsid w:val="00CD1B7B"/>
    <w:rsid w:val="00CD3993"/>
    <w:rsid w:val="00CD3F5B"/>
    <w:rsid w:val="00CD4EBB"/>
    <w:rsid w:val="00CD7D76"/>
    <w:rsid w:val="00CE0C76"/>
    <w:rsid w:val="00CE4264"/>
    <w:rsid w:val="00CE6578"/>
    <w:rsid w:val="00CE6DCB"/>
    <w:rsid w:val="00CE7984"/>
    <w:rsid w:val="00CF1498"/>
    <w:rsid w:val="00CF1DA8"/>
    <w:rsid w:val="00CF292C"/>
    <w:rsid w:val="00CF3BD0"/>
    <w:rsid w:val="00CF44D5"/>
    <w:rsid w:val="00CF728A"/>
    <w:rsid w:val="00CF7DC1"/>
    <w:rsid w:val="00D01231"/>
    <w:rsid w:val="00D01BCC"/>
    <w:rsid w:val="00D03319"/>
    <w:rsid w:val="00D04A3E"/>
    <w:rsid w:val="00D05773"/>
    <w:rsid w:val="00D06113"/>
    <w:rsid w:val="00D06BBF"/>
    <w:rsid w:val="00D0796C"/>
    <w:rsid w:val="00D10615"/>
    <w:rsid w:val="00D11694"/>
    <w:rsid w:val="00D11AA8"/>
    <w:rsid w:val="00D12129"/>
    <w:rsid w:val="00D13A3C"/>
    <w:rsid w:val="00D13C9C"/>
    <w:rsid w:val="00D159F3"/>
    <w:rsid w:val="00D16062"/>
    <w:rsid w:val="00D16853"/>
    <w:rsid w:val="00D174A4"/>
    <w:rsid w:val="00D20AE4"/>
    <w:rsid w:val="00D21342"/>
    <w:rsid w:val="00D24387"/>
    <w:rsid w:val="00D259B2"/>
    <w:rsid w:val="00D2607B"/>
    <w:rsid w:val="00D263B1"/>
    <w:rsid w:val="00D26AD7"/>
    <w:rsid w:val="00D314D6"/>
    <w:rsid w:val="00D31790"/>
    <w:rsid w:val="00D322A1"/>
    <w:rsid w:val="00D32315"/>
    <w:rsid w:val="00D3279A"/>
    <w:rsid w:val="00D33385"/>
    <w:rsid w:val="00D361B4"/>
    <w:rsid w:val="00D40CC1"/>
    <w:rsid w:val="00D40CFA"/>
    <w:rsid w:val="00D42843"/>
    <w:rsid w:val="00D428FB"/>
    <w:rsid w:val="00D429E4"/>
    <w:rsid w:val="00D45711"/>
    <w:rsid w:val="00D469C0"/>
    <w:rsid w:val="00D51230"/>
    <w:rsid w:val="00D5332B"/>
    <w:rsid w:val="00D55AD7"/>
    <w:rsid w:val="00D56364"/>
    <w:rsid w:val="00D57E00"/>
    <w:rsid w:val="00D60EDC"/>
    <w:rsid w:val="00D6493A"/>
    <w:rsid w:val="00D64A2D"/>
    <w:rsid w:val="00D64F86"/>
    <w:rsid w:val="00D6540E"/>
    <w:rsid w:val="00D66879"/>
    <w:rsid w:val="00D66EF1"/>
    <w:rsid w:val="00D716F3"/>
    <w:rsid w:val="00D731FE"/>
    <w:rsid w:val="00D7466D"/>
    <w:rsid w:val="00D749D5"/>
    <w:rsid w:val="00D82BFF"/>
    <w:rsid w:val="00D83DC2"/>
    <w:rsid w:val="00D84181"/>
    <w:rsid w:val="00D900C4"/>
    <w:rsid w:val="00D94AE7"/>
    <w:rsid w:val="00D96281"/>
    <w:rsid w:val="00DA592F"/>
    <w:rsid w:val="00DA6BD3"/>
    <w:rsid w:val="00DA75A3"/>
    <w:rsid w:val="00DA7C59"/>
    <w:rsid w:val="00DB0AA4"/>
    <w:rsid w:val="00DB0B65"/>
    <w:rsid w:val="00DB10C4"/>
    <w:rsid w:val="00DB19AC"/>
    <w:rsid w:val="00DB1B25"/>
    <w:rsid w:val="00DB23DF"/>
    <w:rsid w:val="00DC2D04"/>
    <w:rsid w:val="00DC44C7"/>
    <w:rsid w:val="00DC4F16"/>
    <w:rsid w:val="00DC5241"/>
    <w:rsid w:val="00DC69E4"/>
    <w:rsid w:val="00DD245A"/>
    <w:rsid w:val="00DD2C7E"/>
    <w:rsid w:val="00DD3799"/>
    <w:rsid w:val="00DD7A5A"/>
    <w:rsid w:val="00DE5659"/>
    <w:rsid w:val="00DE60ED"/>
    <w:rsid w:val="00DE6A23"/>
    <w:rsid w:val="00DE7013"/>
    <w:rsid w:val="00DF03B2"/>
    <w:rsid w:val="00DF1A73"/>
    <w:rsid w:val="00DF201E"/>
    <w:rsid w:val="00DF22DD"/>
    <w:rsid w:val="00DF2340"/>
    <w:rsid w:val="00DF2B6A"/>
    <w:rsid w:val="00DF338D"/>
    <w:rsid w:val="00DF3E57"/>
    <w:rsid w:val="00DF3E6A"/>
    <w:rsid w:val="00DF5B61"/>
    <w:rsid w:val="00DF5B87"/>
    <w:rsid w:val="00E01FA7"/>
    <w:rsid w:val="00E02676"/>
    <w:rsid w:val="00E066BA"/>
    <w:rsid w:val="00E07A4B"/>
    <w:rsid w:val="00E11EB1"/>
    <w:rsid w:val="00E140B7"/>
    <w:rsid w:val="00E160A3"/>
    <w:rsid w:val="00E168E5"/>
    <w:rsid w:val="00E24164"/>
    <w:rsid w:val="00E2545E"/>
    <w:rsid w:val="00E27D2E"/>
    <w:rsid w:val="00E309C1"/>
    <w:rsid w:val="00E313F1"/>
    <w:rsid w:val="00E31728"/>
    <w:rsid w:val="00E325B8"/>
    <w:rsid w:val="00E34276"/>
    <w:rsid w:val="00E361BF"/>
    <w:rsid w:val="00E37A51"/>
    <w:rsid w:val="00E41204"/>
    <w:rsid w:val="00E42E3C"/>
    <w:rsid w:val="00E449D4"/>
    <w:rsid w:val="00E45D67"/>
    <w:rsid w:val="00E4661D"/>
    <w:rsid w:val="00E46CC3"/>
    <w:rsid w:val="00E52225"/>
    <w:rsid w:val="00E541EE"/>
    <w:rsid w:val="00E5518C"/>
    <w:rsid w:val="00E55DD5"/>
    <w:rsid w:val="00E560A8"/>
    <w:rsid w:val="00E56131"/>
    <w:rsid w:val="00E56354"/>
    <w:rsid w:val="00E56FA7"/>
    <w:rsid w:val="00E6042E"/>
    <w:rsid w:val="00E60CCC"/>
    <w:rsid w:val="00E61BF4"/>
    <w:rsid w:val="00E621B6"/>
    <w:rsid w:val="00E62D4C"/>
    <w:rsid w:val="00E63A69"/>
    <w:rsid w:val="00E64F1E"/>
    <w:rsid w:val="00E658B7"/>
    <w:rsid w:val="00E65924"/>
    <w:rsid w:val="00E6692E"/>
    <w:rsid w:val="00E70E87"/>
    <w:rsid w:val="00E7107B"/>
    <w:rsid w:val="00E7373C"/>
    <w:rsid w:val="00E758DF"/>
    <w:rsid w:val="00E75C56"/>
    <w:rsid w:val="00E833AF"/>
    <w:rsid w:val="00E83D2A"/>
    <w:rsid w:val="00E8443A"/>
    <w:rsid w:val="00E855A8"/>
    <w:rsid w:val="00E86132"/>
    <w:rsid w:val="00E910A1"/>
    <w:rsid w:val="00E93A75"/>
    <w:rsid w:val="00E947B6"/>
    <w:rsid w:val="00E94877"/>
    <w:rsid w:val="00E96BD0"/>
    <w:rsid w:val="00EA0508"/>
    <w:rsid w:val="00EA163A"/>
    <w:rsid w:val="00EA24C8"/>
    <w:rsid w:val="00EA2A2F"/>
    <w:rsid w:val="00EA4B3E"/>
    <w:rsid w:val="00EA4D40"/>
    <w:rsid w:val="00EA5DCB"/>
    <w:rsid w:val="00EA6D22"/>
    <w:rsid w:val="00EA737E"/>
    <w:rsid w:val="00EB23D3"/>
    <w:rsid w:val="00EB40A7"/>
    <w:rsid w:val="00EB498B"/>
    <w:rsid w:val="00EB65E3"/>
    <w:rsid w:val="00EB7F66"/>
    <w:rsid w:val="00EC0FC0"/>
    <w:rsid w:val="00EC2C0C"/>
    <w:rsid w:val="00EC5430"/>
    <w:rsid w:val="00EC5F8B"/>
    <w:rsid w:val="00EC6343"/>
    <w:rsid w:val="00EC66F8"/>
    <w:rsid w:val="00EC7F55"/>
    <w:rsid w:val="00ED2B4F"/>
    <w:rsid w:val="00ED2C0B"/>
    <w:rsid w:val="00ED2F08"/>
    <w:rsid w:val="00ED3EEB"/>
    <w:rsid w:val="00ED471B"/>
    <w:rsid w:val="00ED5462"/>
    <w:rsid w:val="00ED5815"/>
    <w:rsid w:val="00EE060A"/>
    <w:rsid w:val="00EE2F3C"/>
    <w:rsid w:val="00EE4314"/>
    <w:rsid w:val="00EE6958"/>
    <w:rsid w:val="00EF0196"/>
    <w:rsid w:val="00EF0B45"/>
    <w:rsid w:val="00EF2C0B"/>
    <w:rsid w:val="00EF4FE3"/>
    <w:rsid w:val="00EF6E59"/>
    <w:rsid w:val="00EF7599"/>
    <w:rsid w:val="00F00F73"/>
    <w:rsid w:val="00F028EB"/>
    <w:rsid w:val="00F03D00"/>
    <w:rsid w:val="00F03D0B"/>
    <w:rsid w:val="00F057E8"/>
    <w:rsid w:val="00F139C7"/>
    <w:rsid w:val="00F13DDB"/>
    <w:rsid w:val="00F15B3E"/>
    <w:rsid w:val="00F171F6"/>
    <w:rsid w:val="00F172B3"/>
    <w:rsid w:val="00F17737"/>
    <w:rsid w:val="00F17FD3"/>
    <w:rsid w:val="00F21134"/>
    <w:rsid w:val="00F22258"/>
    <w:rsid w:val="00F223BC"/>
    <w:rsid w:val="00F231C8"/>
    <w:rsid w:val="00F23BB7"/>
    <w:rsid w:val="00F30942"/>
    <w:rsid w:val="00F31DB0"/>
    <w:rsid w:val="00F3302A"/>
    <w:rsid w:val="00F336D5"/>
    <w:rsid w:val="00F3452A"/>
    <w:rsid w:val="00F360DB"/>
    <w:rsid w:val="00F368AD"/>
    <w:rsid w:val="00F40943"/>
    <w:rsid w:val="00F409E1"/>
    <w:rsid w:val="00F440D2"/>
    <w:rsid w:val="00F442A2"/>
    <w:rsid w:val="00F44695"/>
    <w:rsid w:val="00F46134"/>
    <w:rsid w:val="00F517BE"/>
    <w:rsid w:val="00F5190F"/>
    <w:rsid w:val="00F529D0"/>
    <w:rsid w:val="00F535C8"/>
    <w:rsid w:val="00F53E74"/>
    <w:rsid w:val="00F5533A"/>
    <w:rsid w:val="00F56392"/>
    <w:rsid w:val="00F57097"/>
    <w:rsid w:val="00F57488"/>
    <w:rsid w:val="00F61CF5"/>
    <w:rsid w:val="00F61F8D"/>
    <w:rsid w:val="00F632DA"/>
    <w:rsid w:val="00F6347F"/>
    <w:rsid w:val="00F6493A"/>
    <w:rsid w:val="00F64D1E"/>
    <w:rsid w:val="00F67927"/>
    <w:rsid w:val="00F7163A"/>
    <w:rsid w:val="00F723AB"/>
    <w:rsid w:val="00F727B4"/>
    <w:rsid w:val="00F74661"/>
    <w:rsid w:val="00F77303"/>
    <w:rsid w:val="00F803DD"/>
    <w:rsid w:val="00F81168"/>
    <w:rsid w:val="00F84144"/>
    <w:rsid w:val="00F84E11"/>
    <w:rsid w:val="00F866E9"/>
    <w:rsid w:val="00F902E5"/>
    <w:rsid w:val="00F905C1"/>
    <w:rsid w:val="00F90D10"/>
    <w:rsid w:val="00F92188"/>
    <w:rsid w:val="00F930CC"/>
    <w:rsid w:val="00F93F83"/>
    <w:rsid w:val="00F94618"/>
    <w:rsid w:val="00F9581C"/>
    <w:rsid w:val="00F95878"/>
    <w:rsid w:val="00F95891"/>
    <w:rsid w:val="00FA00D9"/>
    <w:rsid w:val="00FA1A25"/>
    <w:rsid w:val="00FA2C37"/>
    <w:rsid w:val="00FA4171"/>
    <w:rsid w:val="00FA52AE"/>
    <w:rsid w:val="00FA7050"/>
    <w:rsid w:val="00FA7738"/>
    <w:rsid w:val="00FA7DAA"/>
    <w:rsid w:val="00FB1C27"/>
    <w:rsid w:val="00FC57CE"/>
    <w:rsid w:val="00FC5A48"/>
    <w:rsid w:val="00FC7596"/>
    <w:rsid w:val="00FC7B86"/>
    <w:rsid w:val="00FD3569"/>
    <w:rsid w:val="00FD431C"/>
    <w:rsid w:val="00FE1324"/>
    <w:rsid w:val="00FE4424"/>
    <w:rsid w:val="00FE4BCD"/>
    <w:rsid w:val="00FE6774"/>
    <w:rsid w:val="00FE799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69FE3"/>
  <w15:docId w15:val="{241B3880-2480-4A33-B92E-5D990EC3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BE9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10"/>
    <w:link w:val="11"/>
    <w:uiPriority w:val="9"/>
    <w:qFormat/>
    <w:pPr>
      <w:pageBreakBefore/>
      <w:widowControl w:val="0"/>
      <w:numPr>
        <w:numId w:val="1"/>
      </w:numPr>
      <w:pBdr>
        <w:top w:val="single" w:sz="4" w:space="3" w:color="auto"/>
        <w:bottom w:val="double" w:sz="4" w:space="3" w:color="auto"/>
      </w:pBdr>
      <w:shd w:val="pct10" w:color="auto" w:fill="auto"/>
      <w:spacing w:after="360"/>
      <w:outlineLvl w:val="0"/>
    </w:pPr>
    <w:rPr>
      <w:b/>
      <w:bCs/>
      <w:color w:val="000080"/>
      <w:sz w:val="32"/>
      <w:szCs w:val="36"/>
    </w:rPr>
  </w:style>
  <w:style w:type="paragraph" w:styleId="2">
    <w:name w:val="heading 2"/>
    <w:basedOn w:val="a"/>
    <w:next w:val="20"/>
    <w:link w:val="21"/>
    <w:uiPriority w:val="9"/>
    <w:qFormat/>
    <w:pPr>
      <w:keepNext/>
      <w:numPr>
        <w:ilvl w:val="1"/>
        <w:numId w:val="1"/>
      </w:numPr>
      <w:spacing w:before="240" w:after="360"/>
      <w:outlineLvl w:val="1"/>
    </w:pPr>
    <w:rPr>
      <w:b/>
      <w:bCs/>
      <w:color w:val="000080"/>
      <w:sz w:val="28"/>
      <w:szCs w:val="32"/>
      <w:u w:val="single"/>
    </w:rPr>
  </w:style>
  <w:style w:type="paragraph" w:styleId="3">
    <w:name w:val="heading 3"/>
    <w:basedOn w:val="a"/>
    <w:next w:val="30"/>
    <w:link w:val="31"/>
    <w:qFormat/>
    <w:pPr>
      <w:keepNext/>
      <w:numPr>
        <w:ilvl w:val="2"/>
        <w:numId w:val="1"/>
      </w:numPr>
      <w:spacing w:before="120" w:after="60"/>
      <w:outlineLvl w:val="2"/>
    </w:pPr>
    <w:rPr>
      <w:b/>
      <w:bCs/>
      <w:color w:val="000080"/>
      <w:szCs w:val="28"/>
    </w:rPr>
  </w:style>
  <w:style w:type="paragraph" w:styleId="4">
    <w:name w:val="heading 4"/>
    <w:basedOn w:val="a"/>
    <w:next w:val="40"/>
    <w:qFormat/>
    <w:pPr>
      <w:keepNext/>
      <w:numPr>
        <w:ilvl w:val="3"/>
        <w:numId w:val="1"/>
      </w:numPr>
      <w:tabs>
        <w:tab w:val="left" w:pos="1701"/>
      </w:tabs>
      <w:spacing w:before="60" w:after="60"/>
      <w:outlineLvl w:val="3"/>
    </w:pPr>
    <w:rPr>
      <w:b/>
      <w:bCs/>
      <w:color w:val="000000"/>
    </w:rPr>
  </w:style>
  <w:style w:type="paragraph" w:styleId="5">
    <w:name w:val="heading 5"/>
    <w:basedOn w:val="a"/>
    <w:next w:val="50"/>
    <w:qFormat/>
    <w:pPr>
      <w:numPr>
        <w:ilvl w:val="4"/>
        <w:numId w:val="1"/>
      </w:numPr>
      <w:spacing w:before="60"/>
      <w:outlineLvl w:val="4"/>
    </w:pPr>
    <w:rPr>
      <w:u w:val="single"/>
    </w:rPr>
  </w:style>
  <w:style w:type="paragraph" w:styleId="6">
    <w:name w:val="heading 6"/>
    <w:basedOn w:val="5"/>
    <w:next w:val="60"/>
    <w:qFormat/>
    <w:pPr>
      <w:numPr>
        <w:ilvl w:val="5"/>
      </w:numPr>
      <w:outlineLvl w:val="5"/>
    </w:pPr>
    <w:rPr>
      <w:i/>
      <w:iCs/>
      <w:u w:val="none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360" w:lineRule="auto"/>
      <w:outlineLvl w:val="6"/>
    </w:pPr>
    <w:rPr>
      <w:rFonts w:asci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360" w:lineRule="auto"/>
      <w:outlineLvl w:val="7"/>
    </w:pPr>
    <w:rPr>
      <w:rFonts w:ascii="Arial"/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360" w:lineRule="auto"/>
      <w:outlineLvl w:val="8"/>
    </w:pPr>
    <w:rPr>
      <w:rFonts w:ascii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פסקה1"/>
    <w:basedOn w:val="a"/>
  </w:style>
  <w:style w:type="paragraph" w:customStyle="1" w:styleId="20">
    <w:name w:val="פסקה 2"/>
    <w:basedOn w:val="a"/>
  </w:style>
  <w:style w:type="paragraph" w:customStyle="1" w:styleId="30">
    <w:name w:val="פסקה 3"/>
    <w:basedOn w:val="a"/>
    <w:pPr>
      <w:ind w:left="851"/>
    </w:pPr>
  </w:style>
  <w:style w:type="paragraph" w:customStyle="1" w:styleId="40">
    <w:name w:val="פסקה4"/>
    <w:basedOn w:val="a"/>
    <w:pPr>
      <w:ind w:left="1701"/>
    </w:pPr>
  </w:style>
  <w:style w:type="paragraph" w:customStyle="1" w:styleId="50">
    <w:name w:val="פסקה5"/>
    <w:basedOn w:val="a"/>
    <w:pPr>
      <w:ind w:left="3119"/>
    </w:pPr>
  </w:style>
  <w:style w:type="paragraph" w:customStyle="1" w:styleId="60">
    <w:name w:val="פסקה6"/>
    <w:basedOn w:val="50"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pacing w:line="360" w:lineRule="auto"/>
    </w:pPr>
    <w:rPr>
      <w:szCs w:val="22"/>
    </w:rPr>
  </w:style>
  <w:style w:type="paragraph" w:styleId="a5">
    <w:name w:val="Body Text"/>
    <w:basedOn w:val="a"/>
    <w:pPr>
      <w:spacing w:after="120" w:line="360" w:lineRule="auto"/>
      <w:jc w:val="center"/>
    </w:pPr>
  </w:style>
  <w:style w:type="paragraph" w:styleId="TOC1">
    <w:name w:val="toc 1"/>
    <w:basedOn w:val="a"/>
    <w:next w:val="a"/>
    <w:autoRedefine/>
    <w:uiPriority w:val="39"/>
    <w:qFormat/>
    <w:rsid w:val="00D66EF1"/>
    <w:pPr>
      <w:tabs>
        <w:tab w:val="left" w:pos="1400"/>
        <w:tab w:val="right" w:leader="dot" w:pos="9061"/>
      </w:tabs>
      <w:spacing w:before="360" w:line="360" w:lineRule="auto"/>
    </w:pPr>
    <w:rPr>
      <w:rFonts w:ascii="Arial" w:hAnsi="Arial" w:cs="Arial"/>
      <w:b/>
      <w:bCs/>
      <w:caps/>
    </w:rPr>
  </w:style>
  <w:style w:type="paragraph" w:styleId="TOC2">
    <w:name w:val="toc 2"/>
    <w:basedOn w:val="a"/>
    <w:next w:val="a"/>
    <w:autoRedefine/>
    <w:uiPriority w:val="39"/>
    <w:qFormat/>
    <w:rsid w:val="00AF2889"/>
    <w:pPr>
      <w:tabs>
        <w:tab w:val="left" w:pos="1400"/>
        <w:tab w:val="right" w:leader="dot" w:pos="9061"/>
      </w:tabs>
      <w:spacing w:before="240"/>
    </w:pPr>
    <w:rPr>
      <w:rFonts w:cs="Times New Roman"/>
      <w:b/>
      <w:bCs/>
      <w:szCs w:val="20"/>
    </w:rPr>
  </w:style>
  <w:style w:type="paragraph" w:styleId="TOC3">
    <w:name w:val="toc 3"/>
    <w:basedOn w:val="a"/>
    <w:next w:val="a"/>
    <w:autoRedefine/>
    <w:uiPriority w:val="39"/>
    <w:qFormat/>
    <w:pPr>
      <w:ind w:left="200"/>
    </w:pPr>
    <w:rPr>
      <w:rFonts w:cs="Times New Roman"/>
      <w:szCs w:val="20"/>
    </w:rPr>
  </w:style>
  <w:style w:type="paragraph" w:customStyle="1" w:styleId="a6">
    <w:name w:val="שים לב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pct5" w:color="auto" w:fill="auto"/>
      <w:spacing w:line="360" w:lineRule="auto"/>
      <w:ind w:left="1134" w:hanging="1134"/>
    </w:pPr>
    <w:rPr>
      <w:szCs w:val="22"/>
    </w:rPr>
  </w:style>
  <w:style w:type="paragraph" w:styleId="a7">
    <w:name w:val="caption"/>
    <w:basedOn w:val="a"/>
    <w:next w:val="a"/>
    <w:qFormat/>
    <w:pPr>
      <w:spacing w:line="360" w:lineRule="auto"/>
      <w:ind w:left="567"/>
    </w:pPr>
    <w:rPr>
      <w:i/>
      <w:iCs/>
      <w:szCs w:val="22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pacing w:line="360" w:lineRule="auto"/>
    </w:pPr>
    <w:rPr>
      <w:szCs w:val="22"/>
    </w:rPr>
  </w:style>
  <w:style w:type="character" w:styleId="aa">
    <w:name w:val="page number"/>
    <w:basedOn w:val="a0"/>
  </w:style>
  <w:style w:type="paragraph" w:styleId="32">
    <w:name w:val="Body Text 3"/>
    <w:basedOn w:val="a"/>
    <w:pPr>
      <w:spacing w:after="120" w:line="360" w:lineRule="auto"/>
      <w:jc w:val="center"/>
    </w:pPr>
    <w:rPr>
      <w:b/>
      <w:bCs/>
      <w:szCs w:val="22"/>
    </w:rPr>
  </w:style>
  <w:style w:type="paragraph" w:styleId="22">
    <w:name w:val="Body Text 2"/>
    <w:basedOn w:val="a"/>
    <w:pPr>
      <w:spacing w:after="120" w:line="360" w:lineRule="auto"/>
      <w:jc w:val="center"/>
    </w:pPr>
    <w:rPr>
      <w:szCs w:val="22"/>
    </w:rPr>
  </w:style>
  <w:style w:type="paragraph" w:styleId="ab">
    <w:name w:val="Title"/>
    <w:basedOn w:val="a"/>
    <w:link w:val="ac"/>
    <w:uiPriority w:val="10"/>
    <w:qFormat/>
    <w:pPr>
      <w:spacing w:after="120"/>
      <w:jc w:val="center"/>
    </w:pPr>
    <w:rPr>
      <w:rFonts w:ascii="Arial" w:hAnsi="Arial"/>
      <w:b/>
      <w:bCs/>
      <w:sz w:val="32"/>
      <w:szCs w:val="52"/>
    </w:rPr>
  </w:style>
  <w:style w:type="paragraph" w:customStyle="1" w:styleId="ind2">
    <w:name w:val="ind2"/>
    <w:basedOn w:val="2"/>
    <w:pPr>
      <w:spacing w:before="0" w:after="0" w:line="360" w:lineRule="auto"/>
      <w:ind w:left="907" w:firstLine="0"/>
      <w:jc w:val="both"/>
      <w:outlineLvl w:val="9"/>
    </w:pPr>
    <w:rPr>
      <w:b w:val="0"/>
      <w:bCs w:val="0"/>
      <w:color w:val="auto"/>
      <w:sz w:val="20"/>
      <w:szCs w:val="24"/>
      <w:u w:val="none"/>
      <w:lang w:eastAsia="he-IL"/>
    </w:rPr>
  </w:style>
  <w:style w:type="paragraph" w:customStyle="1" w:styleId="12">
    <w:name w:val="1"/>
    <w:basedOn w:val="a"/>
    <w:next w:val="ad"/>
    <w:semiHidden/>
    <w:pPr>
      <w:spacing w:line="360" w:lineRule="auto"/>
      <w:jc w:val="both"/>
    </w:pPr>
    <w:rPr>
      <w:lang w:eastAsia="he-IL"/>
    </w:rPr>
  </w:style>
  <w:style w:type="paragraph" w:styleId="ad">
    <w:name w:val="footnote text"/>
    <w:basedOn w:val="a"/>
    <w:semiHidden/>
    <w:rPr>
      <w:szCs w:val="20"/>
    </w:rPr>
  </w:style>
  <w:style w:type="table" w:styleId="ae">
    <w:name w:val="Table Grid"/>
    <w:basedOn w:val="a1"/>
    <w:uiPriority w:val="3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txDos">
    <w:name w:val="QtxDos"/>
    <w:pPr>
      <w:widowControl w:val="0"/>
    </w:pPr>
    <w:rPr>
      <w:rFonts w:ascii="Arial" w:cs="Miriam"/>
      <w:lang w:eastAsia="he-IL"/>
    </w:rPr>
  </w:style>
  <w:style w:type="paragraph" w:styleId="TOC4">
    <w:name w:val="toc 4"/>
    <w:basedOn w:val="a"/>
    <w:next w:val="a"/>
    <w:autoRedefine/>
    <w:uiPriority w:val="39"/>
    <w:pPr>
      <w:ind w:left="400"/>
    </w:pPr>
    <w:rPr>
      <w:rFonts w:cs="Times New Roman"/>
      <w:szCs w:val="20"/>
    </w:rPr>
  </w:style>
  <w:style w:type="paragraph" w:styleId="TOC5">
    <w:name w:val="toc 5"/>
    <w:basedOn w:val="a"/>
    <w:next w:val="a"/>
    <w:autoRedefine/>
    <w:uiPriority w:val="39"/>
    <w:pPr>
      <w:ind w:left="600"/>
    </w:pPr>
    <w:rPr>
      <w:rFonts w:cs="Times New Roman"/>
      <w:szCs w:val="20"/>
    </w:rPr>
  </w:style>
  <w:style w:type="paragraph" w:styleId="TOC6">
    <w:name w:val="toc 6"/>
    <w:basedOn w:val="a"/>
    <w:next w:val="a"/>
    <w:autoRedefine/>
    <w:uiPriority w:val="39"/>
    <w:pPr>
      <w:ind w:left="800"/>
    </w:pPr>
    <w:rPr>
      <w:rFonts w:cs="Times New Roman"/>
      <w:szCs w:val="20"/>
    </w:rPr>
  </w:style>
  <w:style w:type="paragraph" w:styleId="TOC7">
    <w:name w:val="toc 7"/>
    <w:basedOn w:val="a"/>
    <w:next w:val="a"/>
    <w:autoRedefine/>
    <w:uiPriority w:val="39"/>
    <w:pPr>
      <w:ind w:left="1000"/>
    </w:pPr>
    <w:rPr>
      <w:rFonts w:cs="Times New Roman"/>
      <w:szCs w:val="20"/>
    </w:rPr>
  </w:style>
  <w:style w:type="paragraph" w:styleId="TOC8">
    <w:name w:val="toc 8"/>
    <w:basedOn w:val="a"/>
    <w:next w:val="a"/>
    <w:autoRedefine/>
    <w:uiPriority w:val="39"/>
    <w:pPr>
      <w:ind w:left="1200"/>
    </w:pPr>
    <w:rPr>
      <w:rFonts w:cs="Times New Roman"/>
      <w:szCs w:val="20"/>
    </w:rPr>
  </w:style>
  <w:style w:type="paragraph" w:styleId="TOC9">
    <w:name w:val="toc 9"/>
    <w:basedOn w:val="a"/>
    <w:next w:val="a"/>
    <w:autoRedefine/>
    <w:uiPriority w:val="39"/>
    <w:pPr>
      <w:ind w:left="1400"/>
    </w:pPr>
    <w:rPr>
      <w:rFonts w:cs="Times New Roman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a"/>
    <w:uiPriority w:val="99"/>
    <w:pPr>
      <w:bidi w:val="0"/>
      <w:spacing w:before="100" w:beforeAutospacing="1" w:after="100" w:afterAutospacing="1"/>
    </w:pPr>
    <w:rPr>
      <w:rFonts w:cs="Times New Roman"/>
    </w:rPr>
  </w:style>
  <w:style w:type="table" w:styleId="af">
    <w:name w:val="Table Elegant"/>
    <w:basedOn w:val="a1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olumns 1"/>
    <w:basedOn w:val="a1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0">
    <w:name w:val="Table Contemporary"/>
    <w:basedOn w:val="a1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1">
    <w:name w:val="Body Text Indent"/>
    <w:basedOn w:val="a"/>
    <w:pPr>
      <w:spacing w:after="120"/>
      <w:ind w:left="283"/>
    </w:pPr>
  </w:style>
  <w:style w:type="paragraph" w:styleId="af2">
    <w:name w:val="Balloon Text"/>
    <w:basedOn w:val="a"/>
    <w:link w:val="af3"/>
    <w:uiPriority w:val="99"/>
    <w:semiHidden/>
    <w:rPr>
      <w:rFonts w:ascii="Tahoma" w:hAnsi="Tahoma" w:cs="Tahoma"/>
      <w:sz w:val="16"/>
      <w:szCs w:val="16"/>
    </w:rPr>
  </w:style>
  <w:style w:type="character" w:customStyle="1" w:styleId="l0s521">
    <w:name w:val="l0s52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af4">
    <w:name w:val="Document Map"/>
    <w:basedOn w:val="a"/>
    <w:semiHidden/>
    <w:pPr>
      <w:shd w:val="clear" w:color="auto" w:fill="000080"/>
    </w:pPr>
    <w:rPr>
      <w:rFonts w:ascii="Tahoma" w:hAnsi="Tahoma" w:cs="Tahoma"/>
      <w:szCs w:val="20"/>
    </w:rPr>
  </w:style>
  <w:style w:type="table" w:styleId="1-5">
    <w:name w:val="Medium Grid 1 Accent 5"/>
    <w:basedOn w:val="a1"/>
    <w:uiPriority w:val="67"/>
    <w:rsid w:val="001C758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af5">
    <w:name w:val="Revision"/>
    <w:hidden/>
    <w:uiPriority w:val="99"/>
    <w:semiHidden/>
    <w:rsid w:val="00503D5F"/>
    <w:rPr>
      <w:rFonts w:cs="David"/>
      <w:sz w:val="24"/>
      <w:szCs w:val="24"/>
    </w:rPr>
  </w:style>
  <w:style w:type="paragraph" w:styleId="af6">
    <w:name w:val="List Paragraph"/>
    <w:basedOn w:val="a"/>
    <w:uiPriority w:val="34"/>
    <w:qFormat/>
    <w:rsid w:val="007A519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word5">
    <w:name w:val="word5"/>
    <w:basedOn w:val="a0"/>
    <w:rsid w:val="00601AD8"/>
  </w:style>
  <w:style w:type="table" w:styleId="2-3">
    <w:name w:val="Medium Shading 2 Accent 3"/>
    <w:basedOn w:val="a1"/>
    <w:uiPriority w:val="64"/>
    <w:rsid w:val="003760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3760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37605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">
    <w:name w:val="Medium List 2"/>
    <w:basedOn w:val="a1"/>
    <w:uiPriority w:val="66"/>
    <w:rsid w:val="008409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8409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a"/>
    <w:next w:val="a"/>
    <w:autoRedefine/>
    <w:rsid w:val="00AF2889"/>
    <w:pPr>
      <w:ind w:left="240" w:hanging="240"/>
    </w:pPr>
    <w:rPr>
      <w:rFonts w:asciiTheme="minorHAnsi" w:hAnsiTheme="minorHAnsi" w:cs="Times New Roman"/>
      <w:sz w:val="18"/>
      <w:szCs w:val="18"/>
    </w:rPr>
  </w:style>
  <w:style w:type="paragraph" w:styleId="Index2">
    <w:name w:val="index 2"/>
    <w:basedOn w:val="a"/>
    <w:next w:val="a"/>
    <w:autoRedefine/>
    <w:rsid w:val="00AF2889"/>
    <w:pPr>
      <w:ind w:left="480" w:hanging="240"/>
    </w:pPr>
    <w:rPr>
      <w:rFonts w:asciiTheme="minorHAnsi" w:hAnsiTheme="minorHAnsi" w:cs="Times New Roman"/>
      <w:sz w:val="18"/>
      <w:szCs w:val="18"/>
    </w:rPr>
  </w:style>
  <w:style w:type="paragraph" w:styleId="Index3">
    <w:name w:val="index 3"/>
    <w:basedOn w:val="a"/>
    <w:next w:val="a"/>
    <w:autoRedefine/>
    <w:rsid w:val="00AF2889"/>
    <w:pPr>
      <w:ind w:left="720" w:hanging="240"/>
    </w:pPr>
    <w:rPr>
      <w:rFonts w:asciiTheme="minorHAnsi" w:hAnsiTheme="minorHAnsi" w:cs="Times New Roman"/>
      <w:sz w:val="18"/>
      <w:szCs w:val="18"/>
    </w:rPr>
  </w:style>
  <w:style w:type="paragraph" w:styleId="Index4">
    <w:name w:val="index 4"/>
    <w:basedOn w:val="a"/>
    <w:next w:val="a"/>
    <w:autoRedefine/>
    <w:rsid w:val="00AF2889"/>
    <w:pPr>
      <w:ind w:left="960" w:hanging="240"/>
    </w:pPr>
    <w:rPr>
      <w:rFonts w:asciiTheme="minorHAnsi" w:hAnsiTheme="minorHAnsi" w:cs="Times New Roman"/>
      <w:sz w:val="18"/>
      <w:szCs w:val="18"/>
    </w:rPr>
  </w:style>
  <w:style w:type="paragraph" w:styleId="Index5">
    <w:name w:val="index 5"/>
    <w:basedOn w:val="a"/>
    <w:next w:val="a"/>
    <w:autoRedefine/>
    <w:rsid w:val="00AF2889"/>
    <w:pPr>
      <w:ind w:left="1200" w:hanging="240"/>
    </w:pPr>
    <w:rPr>
      <w:rFonts w:asciiTheme="minorHAnsi" w:hAnsiTheme="minorHAnsi" w:cs="Times New Roman"/>
      <w:sz w:val="18"/>
      <w:szCs w:val="18"/>
    </w:rPr>
  </w:style>
  <w:style w:type="paragraph" w:styleId="Index6">
    <w:name w:val="index 6"/>
    <w:basedOn w:val="a"/>
    <w:next w:val="a"/>
    <w:autoRedefine/>
    <w:rsid w:val="00AF2889"/>
    <w:pPr>
      <w:ind w:left="1440" w:hanging="240"/>
    </w:pPr>
    <w:rPr>
      <w:rFonts w:asciiTheme="minorHAnsi" w:hAnsiTheme="minorHAnsi" w:cs="Times New Roman"/>
      <w:sz w:val="18"/>
      <w:szCs w:val="18"/>
    </w:rPr>
  </w:style>
  <w:style w:type="paragraph" w:styleId="Index7">
    <w:name w:val="index 7"/>
    <w:basedOn w:val="a"/>
    <w:next w:val="a"/>
    <w:autoRedefine/>
    <w:rsid w:val="00AF2889"/>
    <w:pPr>
      <w:ind w:left="1680" w:hanging="240"/>
    </w:pPr>
    <w:rPr>
      <w:rFonts w:asciiTheme="minorHAnsi" w:hAnsiTheme="minorHAnsi" w:cs="Times New Roman"/>
      <w:sz w:val="18"/>
      <w:szCs w:val="18"/>
    </w:rPr>
  </w:style>
  <w:style w:type="paragraph" w:styleId="Index8">
    <w:name w:val="index 8"/>
    <w:basedOn w:val="a"/>
    <w:next w:val="a"/>
    <w:autoRedefine/>
    <w:rsid w:val="00AF2889"/>
    <w:pPr>
      <w:ind w:left="1920" w:hanging="240"/>
    </w:pPr>
    <w:rPr>
      <w:rFonts w:asciiTheme="minorHAnsi" w:hAnsiTheme="minorHAnsi" w:cs="Times New Roman"/>
      <w:sz w:val="18"/>
      <w:szCs w:val="18"/>
    </w:rPr>
  </w:style>
  <w:style w:type="paragraph" w:styleId="Index9">
    <w:name w:val="index 9"/>
    <w:basedOn w:val="a"/>
    <w:next w:val="a"/>
    <w:autoRedefine/>
    <w:rsid w:val="00AF2889"/>
    <w:pPr>
      <w:ind w:left="2160" w:hanging="240"/>
    </w:pPr>
    <w:rPr>
      <w:rFonts w:asciiTheme="minorHAnsi" w:hAnsiTheme="minorHAnsi" w:cs="Times New Roman"/>
      <w:sz w:val="18"/>
      <w:szCs w:val="18"/>
    </w:rPr>
  </w:style>
  <w:style w:type="paragraph" w:styleId="af7">
    <w:name w:val="index heading"/>
    <w:basedOn w:val="a"/>
    <w:next w:val="Index1"/>
    <w:rsid w:val="00AF2889"/>
    <w:pPr>
      <w:pBdr>
        <w:top w:val="single" w:sz="12" w:space="0" w:color="auto"/>
      </w:pBdr>
      <w:spacing w:before="360" w:after="240"/>
    </w:pPr>
    <w:rPr>
      <w:rFonts w:asciiTheme="minorHAnsi" w:hAnsiTheme="minorHAnsi" w:cs="Times New Roman"/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a0"/>
    <w:rsid w:val="0075655B"/>
  </w:style>
  <w:style w:type="character" w:styleId="af8">
    <w:name w:val="Strong"/>
    <w:basedOn w:val="a0"/>
    <w:uiPriority w:val="22"/>
    <w:qFormat/>
    <w:rsid w:val="003A4A42"/>
    <w:rPr>
      <w:b/>
      <w:bCs/>
    </w:rPr>
  </w:style>
  <w:style w:type="character" w:customStyle="1" w:styleId="ac">
    <w:name w:val="כותרת טקסט תו"/>
    <w:basedOn w:val="a0"/>
    <w:link w:val="ab"/>
    <w:uiPriority w:val="10"/>
    <w:rsid w:val="007045D8"/>
    <w:rPr>
      <w:rFonts w:ascii="Arial" w:hAnsi="Arial" w:cs="David"/>
      <w:b/>
      <w:bCs/>
      <w:sz w:val="3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704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rtl/>
      <w:cs/>
    </w:rPr>
  </w:style>
  <w:style w:type="character" w:customStyle="1" w:styleId="afa">
    <w:name w:val="כותרת משנה תו"/>
    <w:basedOn w:val="a0"/>
    <w:link w:val="af9"/>
    <w:uiPriority w:val="11"/>
    <w:rsid w:val="007045D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fb">
    <w:name w:val="רשת של טבלה"/>
    <w:basedOn w:val="a1"/>
    <w:uiPriority w:val="1"/>
    <w:rsid w:val="007045D8"/>
    <w:pPr>
      <w:bidi/>
    </w:pPr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bidi/>
      </w:pPr>
    </w:tblStylePr>
    <w:tblStylePr w:type="lastRow">
      <w:pPr>
        <w:bidi/>
      </w:pPr>
    </w:tblStylePr>
    <w:tblStylePr w:type="firstCol">
      <w:pPr>
        <w:bidi/>
      </w:pPr>
    </w:tblStylePr>
    <w:tblStylePr w:type="lastCol">
      <w:pPr>
        <w:bidi/>
      </w:pPr>
    </w:tblStylePr>
    <w:tblStylePr w:type="band1Vert">
      <w:pPr>
        <w:bidi/>
      </w:pPr>
    </w:tblStylePr>
    <w:tblStylePr w:type="band2Vert">
      <w:pPr>
        <w:bidi/>
      </w:pPr>
    </w:tblStylePr>
    <w:tblStylePr w:type="band1Horz">
      <w:pPr>
        <w:bidi/>
      </w:pPr>
    </w:tblStylePr>
    <w:tblStylePr w:type="band2Horz">
      <w:pPr>
        <w:bidi/>
      </w:pPr>
    </w:tblStylePr>
    <w:tblStylePr w:type="neCell">
      <w:pPr>
        <w:bidi/>
      </w:pPr>
    </w:tblStylePr>
    <w:tblStylePr w:type="nwCell">
      <w:pPr>
        <w:bidi/>
      </w:pPr>
    </w:tblStylePr>
    <w:tblStylePr w:type="seCell">
      <w:pPr>
        <w:bidi/>
      </w:pPr>
    </w:tblStylePr>
    <w:tblStylePr w:type="swCell">
      <w:pPr>
        <w:bidi/>
      </w:pPr>
    </w:tblStylePr>
  </w:style>
  <w:style w:type="paragraph" w:customStyle="1" w:styleId="14">
    <w:name w:val="ללא מרווח1"/>
    <w:basedOn w:val="a"/>
    <w:uiPriority w:val="1"/>
    <w:qFormat/>
    <w:rsid w:val="007045D8"/>
    <w:rPr>
      <w:rFonts w:asciiTheme="minorHAnsi" w:eastAsiaTheme="minorEastAsia" w:hAnsiTheme="minorHAnsi" w:cstheme="minorBidi"/>
      <w:color w:val="000000" w:themeColor="text1"/>
      <w:sz w:val="22"/>
      <w:szCs w:val="22"/>
      <w:lang w:eastAsia="zh-CN"/>
    </w:rPr>
  </w:style>
  <w:style w:type="character" w:customStyle="1" w:styleId="31">
    <w:name w:val="כותרת 3 תו"/>
    <w:basedOn w:val="a0"/>
    <w:link w:val="3"/>
    <w:rsid w:val="007A379F"/>
    <w:rPr>
      <w:rFonts w:cs="David"/>
      <w:b/>
      <w:bCs/>
      <w:color w:val="000080"/>
      <w:sz w:val="24"/>
      <w:szCs w:val="28"/>
    </w:rPr>
  </w:style>
  <w:style w:type="paragraph" w:styleId="afc">
    <w:name w:val="TOC Heading"/>
    <w:basedOn w:val="1"/>
    <w:next w:val="a"/>
    <w:uiPriority w:val="39"/>
    <w:unhideWhenUsed/>
    <w:qFormat/>
    <w:rsid w:val="00D361B4"/>
    <w:pPr>
      <w:keepNext/>
      <w:keepLines/>
      <w:pageBreakBefore w:val="0"/>
      <w:widowControl/>
      <w:numPr>
        <w:numId w:val="0"/>
      </w:numPr>
      <w:pBdr>
        <w:top w:val="none" w:sz="0" w:space="0" w:color="auto"/>
        <w:bottom w:val="none" w:sz="0" w:space="0" w:color="auto"/>
      </w:pBdr>
      <w:shd w:val="clear" w:color="auto" w:fill="auto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afd">
    <w:name w:val="No Spacing"/>
    <w:link w:val="afe"/>
    <w:uiPriority w:val="1"/>
    <w:qFormat/>
    <w:rsid w:val="00D361B4"/>
    <w:pPr>
      <w:bidi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e">
    <w:name w:val="ללא מרווח תו"/>
    <w:basedOn w:val="a0"/>
    <w:link w:val="afd"/>
    <w:uiPriority w:val="1"/>
    <w:rsid w:val="00D361B4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כותרת עליונה תו"/>
    <w:basedOn w:val="a0"/>
    <w:link w:val="a3"/>
    <w:uiPriority w:val="99"/>
    <w:rsid w:val="00D361B4"/>
    <w:rPr>
      <w:rFonts w:cs="David"/>
      <w:sz w:val="24"/>
      <w:szCs w:val="22"/>
    </w:rPr>
  </w:style>
  <w:style w:type="character" w:customStyle="1" w:styleId="a9">
    <w:name w:val="כותרת תחתונה תו"/>
    <w:basedOn w:val="a0"/>
    <w:link w:val="a8"/>
    <w:uiPriority w:val="99"/>
    <w:rsid w:val="00D361B4"/>
    <w:rPr>
      <w:rFonts w:cs="David"/>
      <w:sz w:val="24"/>
      <w:szCs w:val="22"/>
    </w:rPr>
  </w:style>
  <w:style w:type="character" w:customStyle="1" w:styleId="af3">
    <w:name w:val="טקסט בלונים תו"/>
    <w:basedOn w:val="a0"/>
    <w:link w:val="af2"/>
    <w:uiPriority w:val="99"/>
    <w:semiHidden/>
    <w:rsid w:val="00D361B4"/>
    <w:rPr>
      <w:rFonts w:ascii="Tahoma" w:hAnsi="Tahoma" w:cs="Tahoma"/>
      <w:sz w:val="16"/>
      <w:szCs w:val="16"/>
    </w:rPr>
  </w:style>
  <w:style w:type="character" w:customStyle="1" w:styleId="21">
    <w:name w:val="כותרת 2 תו"/>
    <w:basedOn w:val="a0"/>
    <w:link w:val="2"/>
    <w:uiPriority w:val="9"/>
    <w:rsid w:val="00D361B4"/>
    <w:rPr>
      <w:rFonts w:cs="David"/>
      <w:b/>
      <w:bCs/>
      <w:color w:val="000080"/>
      <w:sz w:val="28"/>
      <w:szCs w:val="32"/>
      <w:u w:val="single"/>
    </w:rPr>
  </w:style>
  <w:style w:type="table" w:styleId="15">
    <w:name w:val="Medium Grid 1"/>
    <w:basedOn w:val="a1"/>
    <w:uiPriority w:val="67"/>
    <w:rsid w:val="00D361B4"/>
    <w:pPr>
      <w:bidi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11">
    <w:name w:val="כותרת 1 תו"/>
    <w:basedOn w:val="a0"/>
    <w:link w:val="1"/>
    <w:uiPriority w:val="9"/>
    <w:rsid w:val="00D361B4"/>
    <w:rPr>
      <w:rFonts w:cs="David"/>
      <w:b/>
      <w:bCs/>
      <w:color w:val="000080"/>
      <w:sz w:val="32"/>
      <w:szCs w:val="36"/>
      <w:shd w:val="pct10" w:color="auto" w:fill="auto"/>
    </w:rPr>
  </w:style>
  <w:style w:type="character" w:styleId="HTMLCode">
    <w:name w:val="HTML Code"/>
    <w:basedOn w:val="a0"/>
    <w:uiPriority w:val="99"/>
    <w:semiHidden/>
    <w:unhideWhenUsed/>
    <w:rsid w:val="00A21737"/>
    <w:rPr>
      <w:rFonts w:ascii="Courier New" w:eastAsia="Times New Roman" w:hAnsi="Courier New" w:cs="Courier New"/>
      <w:sz w:val="20"/>
      <w:szCs w:val="20"/>
    </w:rPr>
  </w:style>
  <w:style w:type="table" w:styleId="3-5">
    <w:name w:val="List Table 3 Accent 5"/>
    <w:basedOn w:val="a1"/>
    <w:uiPriority w:val="48"/>
    <w:rsid w:val="00D04A3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295509"/>
    <w:rPr>
      <w:color w:val="605E5C"/>
      <w:shd w:val="clear" w:color="auto" w:fill="E1DFDD"/>
    </w:rPr>
  </w:style>
  <w:style w:type="character" w:styleId="aff">
    <w:name w:val="Emphasis"/>
    <w:basedOn w:val="a0"/>
    <w:qFormat/>
    <w:rsid w:val="008720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www.python.org/ftp/python/2.7.8/python-2.7.8.amd64.msi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rive.google.com/drive/folders/1xw2vRyy1_5n_YfRBCnn3noV-60VCh-FO?usp=sharing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mongodb.com/try/download/commun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docker.com/get-started" TargetMode="External"/><Relationship Id="rId10" Type="http://schemas.openxmlformats.org/officeDocument/2006/relationships/hyperlink" Target="https://drive.google.com/drive/folders/1xw2vRyy1_5n_YfRBCnn3noV-60VCh-FO?usp=sharing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xw2vRyy1_5n_YfRBCnn3noV-60VCh-FO?usp=sha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ypi.python.org/packages/2.7/P/Pillow/Pillow-2.5.3.win-amd64-py2.7.exe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pps\OfficeXP\BZNTemplates\&#1514;&#1489;&#1504;&#1497;&#1514;%20&#1502;&#1505;&#1502;&#1498;%20&#1502;&#1496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9AC2-AA57-4986-831C-732837C9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מסמך מטה.dot</Template>
  <TotalTime>1917</TotalTime>
  <Pages>13</Pages>
  <Words>1476</Words>
  <Characters>7383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פרויקט אקסס ספיר כהן 2020</vt:lpstr>
      <vt:lpstr>שם המסמך</vt:lpstr>
    </vt:vector>
  </TitlesOfParts>
  <Company/>
  <LinksUpToDate>false</LinksUpToDate>
  <CharactersWithSpaces>8842</CharactersWithSpaces>
  <SharedDoc>false</SharedDoc>
  <HLinks>
    <vt:vector size="162" baseType="variant"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_Toc349728213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_Toc349728212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_Toc349728211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_Toc349728210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_Toc349728209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_Toc349728208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_Toc349728207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_Toc349728206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_Toc349728205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_Toc349728204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_Toc349728203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_Toc349728202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_Toc349728201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_Toc349728200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_Toc349728199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_Toc349728198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_Toc349728197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_Toc349728196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_Toc349728195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_Toc349728194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_Toc349728193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_Toc349728192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_Toc349728191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_Toc349728190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_Toc349728189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_Toc349728188</vt:lpwstr>
      </vt:variant>
      <vt:variant>
        <vt:i4>2818067</vt:i4>
      </vt:variant>
      <vt:variant>
        <vt:i4>78654</vt:i4>
      </vt:variant>
      <vt:variant>
        <vt:i4>1027</vt:i4>
      </vt:variant>
      <vt:variant>
        <vt:i4>1</vt:i4>
      </vt:variant>
      <vt:variant>
        <vt:lpwstr>cid:image001.jpg@01CE1374.562BFAE0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אקסס ספיר כהן 2020</dc:title>
  <dc:subject>פרויקט אקסס</dc:subject>
  <dc:creator>Sapnew3</dc:creator>
  <cp:lastModifiedBy>SAPIR COHEN</cp:lastModifiedBy>
  <cp:revision>654</cp:revision>
  <cp:lastPrinted>2010-09-26T13:31:00Z</cp:lastPrinted>
  <dcterms:created xsi:type="dcterms:W3CDTF">2020-01-20T11:31:00Z</dcterms:created>
  <dcterms:modified xsi:type="dcterms:W3CDTF">2021-05-05T09:24:00Z</dcterms:modified>
</cp:coreProperties>
</file>